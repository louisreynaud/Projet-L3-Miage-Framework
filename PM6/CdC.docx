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77" w:rsidRDefault="00D00CDB" w:rsidP="00E22777">
      <w:r>
        <w:rPr>
          <w:noProof/>
        </w:rPr>
        <w:drawing>
          <wp:anchor distT="0" distB="0" distL="114300" distR="114300" simplePos="0" relativeHeight="251658240" behindDoc="0" locked="0" layoutInCell="1" allowOverlap="1" wp14:anchorId="0D1FA1B3" wp14:editId="118B0F6B">
            <wp:simplePos x="0" y="0"/>
            <wp:positionH relativeFrom="column">
              <wp:posOffset>4857224</wp:posOffset>
            </wp:positionH>
            <wp:positionV relativeFrom="paragraph">
              <wp:posOffset>-515817</wp:posOffset>
            </wp:positionV>
            <wp:extent cx="1562760" cy="101160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8">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p>
    <w:p w:rsidR="00E22777" w:rsidRDefault="00E22777" w:rsidP="00E22777"/>
    <w:p w:rsidR="00E22777" w:rsidRDefault="00E22777" w:rsidP="00E22777"/>
    <w:p w:rsidR="00E22777" w:rsidRDefault="00E22777" w:rsidP="00E22777"/>
    <w:p w:rsidR="00E22777" w:rsidRDefault="00E22777" w:rsidP="00E22777"/>
    <w:p w:rsidR="002C576D" w:rsidRDefault="002C576D" w:rsidP="00E22777"/>
    <w:p w:rsidR="00E22777" w:rsidRPr="002C576D" w:rsidRDefault="00E22777" w:rsidP="00E22777">
      <w:pPr>
        <w:rPr>
          <w:sz w:val="24"/>
        </w:rPr>
      </w:pPr>
    </w:p>
    <w:p w:rsidR="00E22777" w:rsidRPr="002C576D" w:rsidRDefault="00E22777" w:rsidP="00E80393">
      <w:pPr>
        <w:pStyle w:val="titreFAT"/>
        <w:spacing w:before="0" w:line="240" w:lineRule="auto"/>
        <w:rPr>
          <w:rFonts w:ascii="Arial Rounded MT Bold" w:hAnsi="Arial Rounded MT Bold"/>
          <w:sz w:val="72"/>
        </w:rPr>
      </w:pPr>
      <w:r w:rsidRPr="002C576D">
        <w:rPr>
          <w:rFonts w:ascii="Arial Rounded MT Bold" w:hAnsi="Arial Rounded MT Bold"/>
          <w:color w:val="C00000"/>
          <w:sz w:val="72"/>
        </w:rPr>
        <w:t>groupe n°6</w:t>
      </w:r>
      <w:r w:rsidRPr="002C576D">
        <w:rPr>
          <w:rFonts w:ascii="Arial Rounded MT Bold" w:hAnsi="Arial Rounded MT Bold"/>
          <w:sz w:val="72"/>
        </w:rPr>
        <w:br/>
        <w:t>cahier des charges</w:t>
      </w:r>
    </w:p>
    <w:p w:rsidR="00E22777" w:rsidRPr="002C576D" w:rsidRDefault="00E22777" w:rsidP="00E22777">
      <w:pPr>
        <w:pStyle w:val="titreFAT"/>
        <w:spacing w:after="0"/>
        <w:jc w:val="both"/>
        <w:rPr>
          <w:b/>
          <w:color w:val="808080" w:themeColor="background1" w:themeShade="80"/>
          <w:sz w:val="48"/>
        </w:rPr>
      </w:pPr>
      <w:r w:rsidRPr="002C576D">
        <w:rPr>
          <w:b/>
          <w:color w:val="808080" w:themeColor="background1" w:themeShade="80"/>
          <w:sz w:val="48"/>
        </w:rPr>
        <w:t>27/04/2018</w:t>
      </w:r>
    </w:p>
    <w:p w:rsidR="00E22777" w:rsidRPr="00E22777" w:rsidRDefault="00E22777" w:rsidP="00E22777">
      <w:pPr>
        <w:rPr>
          <w:sz w:val="24"/>
        </w:rPr>
      </w:pPr>
    </w:p>
    <w:p w:rsidR="00E22777" w:rsidRDefault="00E22777" w:rsidP="00E22777"/>
    <w:p w:rsidR="00E22777" w:rsidRDefault="00E22777" w:rsidP="00E22777"/>
    <w:p w:rsidR="00E22777" w:rsidRDefault="00E22777" w:rsidP="00E22777"/>
    <w:p w:rsidR="00E22777" w:rsidRPr="00A55128" w:rsidRDefault="00A55128" w:rsidP="00A55128">
      <w:pPr>
        <w:ind w:firstLine="720"/>
        <w:rPr>
          <w:rFonts w:ascii="Arial Rounded MT Bold" w:hAnsi="Arial Rounded MT Bold"/>
          <w:color w:val="6F1107"/>
          <w:sz w:val="28"/>
        </w:rPr>
      </w:pPr>
      <w:r w:rsidRPr="00A55128">
        <w:rPr>
          <w:rFonts w:ascii="Arial Rounded MT Bold" w:hAnsi="Arial Rounded MT Bold"/>
          <w:color w:val="6F1107"/>
          <w:sz w:val="28"/>
        </w:rPr>
        <w:t xml:space="preserve">Membres du groupe : </w:t>
      </w:r>
    </w:p>
    <w:p w:rsidR="00A55128" w:rsidRDefault="00A55128" w:rsidP="00A55128">
      <w:pPr>
        <w:rPr>
          <w:rFonts w:ascii="Arial Rounded MT Bold" w:hAnsi="Arial Rounded MT Bold"/>
          <w:color w:val="6F1107"/>
          <w:sz w:val="22"/>
        </w:rPr>
        <w:sectPr w:rsidR="00A55128" w:rsidSect="00F6186E">
          <w:headerReference w:type="default" r:id="rId9"/>
          <w:pgSz w:w="12240" w:h="15840" w:code="1"/>
          <w:pgMar w:top="1440" w:right="1440" w:bottom="1440" w:left="1440" w:header="720" w:footer="864" w:gutter="0"/>
          <w:cols w:space="720"/>
          <w:titlePg/>
          <w:docGrid w:linePitch="360"/>
        </w:sectPr>
      </w:pP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DIOUAN Ahlame</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BOURRET Aurélien</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ESSAKKAY Nabil</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ALLEMAND Pauline</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lastRenderedPageBreak/>
        <w:t>KANE Fatou Aicha</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DAEF Anass</w:t>
      </w:r>
    </w:p>
    <w:p w:rsidR="00A55128" w:rsidRPr="00A55128" w:rsidRDefault="00A55128" w:rsidP="00A55128">
      <w:pPr>
        <w:rPr>
          <w:rFonts w:ascii="Arial Rounded MT Bold" w:hAnsi="Arial Rounded MT Bold"/>
          <w:color w:val="7F7F7F" w:themeColor="text1" w:themeTint="80"/>
          <w:sz w:val="24"/>
        </w:rPr>
      </w:pPr>
      <w:r w:rsidRPr="00A55128">
        <w:rPr>
          <w:rFonts w:ascii="Arial Rounded MT Bold" w:hAnsi="Arial Rounded MT Bold"/>
          <w:color w:val="7F7F7F" w:themeColor="text1" w:themeTint="80"/>
          <w:sz w:val="24"/>
        </w:rPr>
        <w:t>REYNAUD Louis</w:t>
      </w:r>
    </w:p>
    <w:p w:rsidR="00A55128" w:rsidRDefault="00A55128" w:rsidP="00A55128">
      <w:pPr>
        <w:sectPr w:rsidR="00A55128" w:rsidSect="00A55128">
          <w:type w:val="continuous"/>
          <w:pgSz w:w="12240" w:h="15840" w:code="1"/>
          <w:pgMar w:top="1440" w:right="1440" w:bottom="1440" w:left="1440" w:header="720" w:footer="864" w:gutter="0"/>
          <w:cols w:num="2" w:space="720"/>
          <w:docGrid w:linePitch="360"/>
        </w:sectPr>
      </w:pPr>
    </w:p>
    <w:p w:rsidR="00A55128" w:rsidRPr="00A55128" w:rsidRDefault="00A55128" w:rsidP="00A55128"/>
    <w:p w:rsidR="00E22777" w:rsidRDefault="00E22777" w:rsidP="00E22777"/>
    <w:p w:rsidR="00E22777" w:rsidRDefault="00E22777" w:rsidP="00E22777"/>
    <w:p w:rsidR="00E22777" w:rsidRDefault="00E22777" w:rsidP="00E22777"/>
    <w:p w:rsidR="00E22777" w:rsidRDefault="00E22777" w:rsidP="00E22777"/>
    <w:p w:rsidR="00E22777" w:rsidRDefault="00E22777" w:rsidP="00E22777"/>
    <w:p w:rsidR="002E6DA3" w:rsidRDefault="00225582">
      <w:pPr>
        <w:pStyle w:val="Titre1"/>
      </w:pPr>
      <w:r w:rsidRPr="00225582">
        <w:lastRenderedPageBreak/>
        <w:t>PRÉSENTATION</w:t>
      </w:r>
    </w:p>
    <w:p w:rsidR="002E6DA3" w:rsidRDefault="00434C86">
      <w:pPr>
        <w:pStyle w:val="Titre2"/>
      </w:pPr>
      <w:r>
        <w:t>Contexte et définition du problème</w:t>
      </w:r>
    </w:p>
    <w:p w:rsidR="00C53E96" w:rsidRPr="00C53E96" w:rsidRDefault="00C53E96" w:rsidP="00C53E96">
      <w:pPr>
        <w:spacing w:after="0"/>
      </w:pPr>
    </w:p>
    <w:p w:rsidR="00C53E96" w:rsidRDefault="00081501" w:rsidP="00C53E96">
      <w:pPr>
        <w:ind w:firstLine="360"/>
        <w:jc w:val="both"/>
      </w:pPr>
      <w:r>
        <w:t>A</w:t>
      </w:r>
      <w:r w:rsidR="00C53E96">
        <w:t xml:space="preserve"> notre époque, il est incontestable que les différents moyens de communication permettant la mise en échange rapide et efficace de contenus divers sont des atouts majeurs de nombreux domaines tels que la compétitivité, la politique ou les contacts sociaux. </w:t>
      </w:r>
    </w:p>
    <w:p w:rsidR="00C53E96" w:rsidRDefault="00C53E96" w:rsidP="00C53E96">
      <w:pPr>
        <w:ind w:firstLine="360"/>
        <w:jc w:val="both"/>
      </w:pPr>
      <w:r>
        <w:t xml:space="preserve">Dans cette optique, l’exemple de l’émergence et de la proéminence récente des réseaux sociaux sur les autres moyens de communication en démontre l’efficacité par leur accessibilité et leur diversité. </w:t>
      </w:r>
    </w:p>
    <w:p w:rsidR="00C53E96" w:rsidRDefault="00C53E96" w:rsidP="00C53E96">
      <w:pPr>
        <w:ind w:firstLine="360"/>
        <w:jc w:val="both"/>
      </w:pPr>
      <w:r>
        <w:t xml:space="preserve">Ainsi, il est clair que l’utilisation d’un outil permettant de faciliter la mise en place de tels moyens de communication serait bénéfique. Cet outil devra comprendre la plupart des fonctionnalités d’un logiciel de communication (type « réseau social ») tout en restant général afin d’être utilisable par de nombreux logiciels potentiels aux comportements différents. </w:t>
      </w:r>
    </w:p>
    <w:p w:rsidR="00C53E96" w:rsidRPr="00A412FA" w:rsidRDefault="00ED261E" w:rsidP="007440D5">
      <w:pPr>
        <w:pStyle w:val="Titre2"/>
        <w:jc w:val="both"/>
      </w:pPr>
      <w:r w:rsidRPr="00A412FA">
        <w:t>Objectif du projet</w:t>
      </w:r>
    </w:p>
    <w:p w:rsidR="00C53E96" w:rsidRDefault="00C53E96" w:rsidP="00C53E96">
      <w:pPr>
        <w:ind w:firstLine="360"/>
        <w:jc w:val="both"/>
      </w:pPr>
      <w:r>
        <w:t xml:space="preserve">Afin de répondre à ce constat, il nous a été proposé de développer un framework de système d’échange. Cet outil offrira aux clients l’acquérant un gain de temps et de productivité dans la création de logiciels d’échange. La généralité du framework devra proposer un large éventail de possibilités aux clients, afin que ces derniers puissent réutiliser </w:t>
      </w:r>
      <w:r w:rsidR="00683C75">
        <w:t>ce framework</w:t>
      </w:r>
      <w:r>
        <w:t xml:space="preserve"> pour développer différentes applications. </w:t>
      </w:r>
    </w:p>
    <w:p w:rsidR="006B08E0" w:rsidRDefault="00C53E96" w:rsidP="007440D5">
      <w:pPr>
        <w:ind w:firstLine="360"/>
        <w:jc w:val="both"/>
      </w:pPr>
      <w:r>
        <w:t xml:space="preserve">Notre framework, du nom </w:t>
      </w:r>
      <w:r w:rsidR="00A412FA">
        <w:t>de « What’s Your Opinion » (WYO)</w:t>
      </w:r>
      <w:r>
        <w:t xml:space="preserve"> </w:t>
      </w:r>
      <w:r w:rsidR="00A412FA">
        <w:t xml:space="preserve">permettra entre autres à des entreprises ou organisations d’échanger avec des clients potentiels afin de débattre sur un sujet proposé par ladite organisation. WYO </w:t>
      </w:r>
      <w:r>
        <w:t xml:space="preserve">sera </w:t>
      </w:r>
      <w:r w:rsidR="00A412FA">
        <w:t xml:space="preserve">utilisé pour le développement </w:t>
      </w:r>
      <w:r>
        <w:t>d’une application témoin nommée</w:t>
      </w:r>
      <w:r w:rsidR="00DA4EC6">
        <w:t xml:space="preserve"> </w:t>
      </w:r>
      <w:r w:rsidR="0075572F">
        <w:t>« Contact Inter-Service » (CIS)</w:t>
      </w:r>
      <w:r w:rsidR="00DA4EC6">
        <w:t>, qui</w:t>
      </w:r>
      <w:r w:rsidR="0075572F">
        <w:t xml:space="preserve"> met en contact les différents services d’une organisation.</w:t>
      </w:r>
    </w:p>
    <w:p w:rsidR="00390E3A" w:rsidRDefault="00390E3A" w:rsidP="00390E3A">
      <w:pPr>
        <w:pStyle w:val="Titre2"/>
      </w:pPr>
      <w:r>
        <w:t>Contraintes</w:t>
      </w:r>
    </w:p>
    <w:p w:rsidR="00390E3A" w:rsidRDefault="00390E3A" w:rsidP="0075572F">
      <w:pPr>
        <w:spacing w:after="0"/>
        <w:ind w:firstLine="360"/>
      </w:pPr>
      <w:r>
        <w:t xml:space="preserve">La contrainte majeure qui nous a été imposée </w:t>
      </w:r>
      <w:r w:rsidR="0075572F">
        <w:t>est celle du langage Java.</w:t>
      </w:r>
    </w:p>
    <w:p w:rsidR="0075572F" w:rsidRDefault="0075572F" w:rsidP="0075572F">
      <w:pPr>
        <w:spacing w:after="0"/>
        <w:ind w:firstLine="360"/>
      </w:pPr>
      <w:r>
        <w:t>De plus, le code de notre application témoin doit être basé sur celui de notre framework.</w:t>
      </w:r>
    </w:p>
    <w:p w:rsidR="0075572F" w:rsidRDefault="0075572F" w:rsidP="0075572F">
      <w:pPr>
        <w:spacing w:after="0"/>
        <w:ind w:firstLine="360"/>
      </w:pPr>
      <w:r>
        <w:t>L’application témoin devra offrir une interface à l’utilisateur afin de faciliter son utilisation lors de la démonstration.</w:t>
      </w:r>
    </w:p>
    <w:p w:rsidR="0075572F" w:rsidRPr="00390E3A" w:rsidRDefault="0075572F" w:rsidP="0075572F">
      <w:pPr>
        <w:spacing w:after="0"/>
        <w:ind w:firstLine="360"/>
      </w:pPr>
      <w:r>
        <w:t>Le développement devra être terminé le 14/05/2018 afin d’effectuer une démonstration le jour même.</w:t>
      </w:r>
    </w:p>
    <w:p w:rsidR="00AF41E7" w:rsidRPr="00AF41E7" w:rsidRDefault="000E0DF6" w:rsidP="00193C0B">
      <w:pPr>
        <w:pStyle w:val="Titre2"/>
        <w:spacing w:line="480" w:lineRule="auto"/>
      </w:pPr>
      <w:r>
        <w:t>Définition fonctionnelle</w:t>
      </w:r>
      <w:r w:rsidR="00434C86">
        <w:t xml:space="preserve"> du Framework</w:t>
      </w:r>
      <w:r w:rsidR="00734FD1">
        <w:t> : WYO (What’s Your Opinion)</w:t>
      </w:r>
    </w:p>
    <w:p w:rsidR="00734FD1" w:rsidRPr="00FE1B24" w:rsidRDefault="00734FD1" w:rsidP="00734FD1">
      <w:pPr>
        <w:jc w:val="both"/>
        <w:rPr>
          <w:b/>
        </w:rPr>
      </w:pPr>
      <w:r w:rsidRPr="00FE1B24">
        <w:rPr>
          <w:b/>
        </w:rPr>
        <w:t xml:space="preserve">Notre application témoin sera la suivante : une application de réseau social grâce auquel des entreprises ou </w:t>
      </w:r>
      <w:r w:rsidR="00193C0B" w:rsidRPr="00FE1B24">
        <w:rPr>
          <w:b/>
        </w:rPr>
        <w:t xml:space="preserve">autres </w:t>
      </w:r>
      <w:r w:rsidRPr="00FE1B24">
        <w:rPr>
          <w:b/>
        </w:rPr>
        <w:t xml:space="preserve">organisations auront la possibilité de poser directement des questions à leurs clients. </w:t>
      </w:r>
    </w:p>
    <w:p w:rsidR="00734FD1" w:rsidRDefault="00734FD1" w:rsidP="00734FD1">
      <w:pPr>
        <w:jc w:val="both"/>
      </w:pPr>
      <w:r>
        <w:t xml:space="preserve">Ici, ce qu’on appellera </w:t>
      </w:r>
      <w:r w:rsidRPr="00644319">
        <w:rPr>
          <w:b/>
        </w:rPr>
        <w:t>organisation</w:t>
      </w:r>
      <w:r>
        <w:t xml:space="preserve"> est en fait une entreprise, une association, un syndicat, un parti politique,… tout type d’organisations qui pourront avoir besoin de notre application pour interroger des </w:t>
      </w:r>
      <w:r w:rsidRPr="00644319">
        <w:rPr>
          <w:b/>
        </w:rPr>
        <w:t>personnes</w:t>
      </w:r>
      <w:r>
        <w:t>.</w:t>
      </w:r>
    </w:p>
    <w:p w:rsidR="00734FD1" w:rsidRDefault="00734FD1" w:rsidP="00734FD1">
      <w:pPr>
        <w:spacing w:after="0"/>
        <w:jc w:val="both"/>
      </w:pPr>
      <w:r>
        <w:t xml:space="preserve">On aura donc </w:t>
      </w:r>
      <w:r w:rsidR="00AB28D4">
        <w:t>3</w:t>
      </w:r>
      <w:r>
        <w:t xml:space="preserve"> catégorie</w:t>
      </w:r>
      <w:r w:rsidR="00AB28D4">
        <w:t>s</w:t>
      </w:r>
      <w:r>
        <w:t xml:space="preserve"> </w:t>
      </w:r>
      <w:r w:rsidRPr="00644319">
        <w:t>d’</w:t>
      </w:r>
      <w:r w:rsidRPr="00644319">
        <w:rPr>
          <w:b/>
        </w:rPr>
        <w:t>utilisateur</w:t>
      </w:r>
      <w:r>
        <w:t> : les</w:t>
      </w:r>
      <w:r w:rsidR="00AB28D4" w:rsidRPr="00AB28D4">
        <w:rPr>
          <w:b/>
        </w:rPr>
        <w:t xml:space="preserve"> </w:t>
      </w:r>
      <w:r w:rsidR="00AB28D4">
        <w:rPr>
          <w:b/>
        </w:rPr>
        <w:t>P</w:t>
      </w:r>
      <w:r w:rsidR="00AB28D4" w:rsidRPr="00795936">
        <w:rPr>
          <w:b/>
        </w:rPr>
        <w:t>ersonne</w:t>
      </w:r>
      <w:r w:rsidR="00AB28D4">
        <w:rPr>
          <w:b/>
        </w:rPr>
        <w:t>_P</w:t>
      </w:r>
      <w:r w:rsidR="00AB28D4" w:rsidRPr="00795936">
        <w:rPr>
          <w:b/>
        </w:rPr>
        <w:t>ublique</w:t>
      </w:r>
      <w:r>
        <w:t xml:space="preserve">, </w:t>
      </w:r>
      <w:r w:rsidR="00AB28D4">
        <w:t xml:space="preserve">qui correspondent aux simples clients ou donneurs d’avis des organisations, les </w:t>
      </w:r>
      <w:r w:rsidR="00AB28D4" w:rsidRPr="00795936">
        <w:rPr>
          <w:b/>
        </w:rPr>
        <w:t>Personne_Organisation</w:t>
      </w:r>
      <w:r w:rsidR="00AB28D4">
        <w:rPr>
          <w:b/>
        </w:rPr>
        <w:t xml:space="preserve"> </w:t>
      </w:r>
      <w:r w:rsidR="00AB28D4">
        <w:t>travaillent travaille dans une</w:t>
      </w:r>
      <w:r>
        <w:t xml:space="preserve"> </w:t>
      </w:r>
      <w:r w:rsidRPr="00AB28D4">
        <w:rPr>
          <w:b/>
        </w:rPr>
        <w:t>organisation</w:t>
      </w:r>
      <w:r>
        <w:t xml:space="preserve"> </w:t>
      </w:r>
    </w:p>
    <w:p w:rsidR="00734FD1" w:rsidRDefault="00734FD1" w:rsidP="00734FD1">
      <w:pPr>
        <w:jc w:val="both"/>
      </w:pPr>
      <w:r>
        <w:t xml:space="preserve">Les </w:t>
      </w:r>
      <w:r w:rsidRPr="00AB28D4">
        <w:t>organisations</w:t>
      </w:r>
      <w:r>
        <w:t xml:space="preserve"> pourront ainsi demander aux utilisateurs du réseau social (les </w:t>
      </w:r>
      <w:r w:rsidR="00AB28D4">
        <w:rPr>
          <w:b/>
        </w:rPr>
        <w:t>P</w:t>
      </w:r>
      <w:r w:rsidR="00AB28D4" w:rsidRPr="00795936">
        <w:rPr>
          <w:b/>
        </w:rPr>
        <w:t>ersonne</w:t>
      </w:r>
      <w:r w:rsidR="00AB28D4">
        <w:rPr>
          <w:b/>
        </w:rPr>
        <w:t>_P</w:t>
      </w:r>
      <w:r w:rsidR="00AB28D4" w:rsidRPr="00795936">
        <w:rPr>
          <w:b/>
        </w:rPr>
        <w:t>ublique</w:t>
      </w:r>
      <w:r>
        <w:t xml:space="preserve">) si leur nouveau produit correspond à leurs attentes ou non, si tel ou tel projet leur plairait, ou effectuer des sondages à travers une question s’adressant à l’ensemble des personnes. C’est ce que l’on appellera des </w:t>
      </w:r>
      <w:r w:rsidRPr="00644319">
        <w:rPr>
          <w:b/>
        </w:rPr>
        <w:t>topics</w:t>
      </w:r>
      <w:r>
        <w:t>.</w:t>
      </w:r>
      <w:r w:rsidR="00AB28D4">
        <w:t xml:space="preserve"> Un topic sera posté par une personne travaillant dans l’organisation</w:t>
      </w:r>
      <w:r w:rsidR="008F0FA0">
        <w:t> ;</w:t>
      </w:r>
      <w:r w:rsidR="00AB28D4">
        <w:t xml:space="preserve"> grâce à ce système la responsabilité </w:t>
      </w:r>
      <w:r w:rsidR="008F0FA0">
        <w:t>des</w:t>
      </w:r>
      <w:r w:rsidR="00AB28D4">
        <w:t xml:space="preserve"> propos est prise en compte</w:t>
      </w:r>
      <w:r w:rsidR="008F0FA0">
        <w:t xml:space="preserve"> (on sait qui a dit quoi).</w:t>
      </w:r>
    </w:p>
    <w:p w:rsidR="00734FD1" w:rsidRDefault="00734FD1" w:rsidP="007440D5">
      <w:pPr>
        <w:spacing w:after="0"/>
        <w:jc w:val="both"/>
      </w:pPr>
      <w:r>
        <w:t xml:space="preserve">Une personne faisant partie d’une organisation aura </w:t>
      </w:r>
      <w:r w:rsidR="00165A11">
        <w:t xml:space="preserve">également </w:t>
      </w:r>
      <w:r>
        <w:t xml:space="preserve">la possibilité d’organiser un </w:t>
      </w:r>
      <w:r w:rsidRPr="00644319">
        <w:rPr>
          <w:b/>
        </w:rPr>
        <w:t>évènement</w:t>
      </w:r>
      <w:r>
        <w:t xml:space="preserve"> auquel </w:t>
      </w:r>
      <w:r w:rsidR="00165A11">
        <w:t xml:space="preserve">des </w:t>
      </w:r>
      <w:r w:rsidR="00165A11">
        <w:rPr>
          <w:b/>
        </w:rPr>
        <w:t>P</w:t>
      </w:r>
      <w:r w:rsidR="00165A11" w:rsidRPr="00795936">
        <w:rPr>
          <w:b/>
        </w:rPr>
        <w:t>ersonne</w:t>
      </w:r>
      <w:r w:rsidR="00165A11">
        <w:rPr>
          <w:b/>
        </w:rPr>
        <w:t>_P</w:t>
      </w:r>
      <w:r w:rsidR="00165A11" w:rsidRPr="00795936">
        <w:rPr>
          <w:b/>
        </w:rPr>
        <w:t>ublique</w:t>
      </w:r>
      <w:r w:rsidR="00165A11">
        <w:t xml:space="preserve"> pourront</w:t>
      </w:r>
      <w:r>
        <w:t xml:space="preserve"> participer (signaler sa présence ou non au lieu et à la date dite).</w:t>
      </w:r>
      <w:r w:rsidR="007440D5">
        <w:t xml:space="preserve"> </w:t>
      </w:r>
      <w:r>
        <w:t xml:space="preserve">Deux </w:t>
      </w:r>
      <w:r w:rsidR="007440D5">
        <w:rPr>
          <w:b/>
        </w:rPr>
        <w:t>P</w:t>
      </w:r>
      <w:r w:rsidR="007440D5" w:rsidRPr="00795936">
        <w:rPr>
          <w:b/>
        </w:rPr>
        <w:t>ersonne</w:t>
      </w:r>
      <w:r w:rsidR="007440D5">
        <w:rPr>
          <w:b/>
        </w:rPr>
        <w:t>_P</w:t>
      </w:r>
      <w:r w:rsidR="007440D5" w:rsidRPr="00795936">
        <w:rPr>
          <w:b/>
        </w:rPr>
        <w:t>ublique</w:t>
      </w:r>
      <w:r w:rsidR="007440D5">
        <w:t xml:space="preserve"> </w:t>
      </w:r>
      <w:r>
        <w:t xml:space="preserve">pourront avoir une </w:t>
      </w:r>
      <w:r w:rsidRPr="00707467">
        <w:t>conversation privée</w:t>
      </w:r>
      <w:r>
        <w:t xml:space="preserve">, un </w:t>
      </w:r>
      <w:r w:rsidRPr="00707467">
        <w:rPr>
          <w:b/>
        </w:rPr>
        <w:t>tchat</w:t>
      </w:r>
      <w:r>
        <w:t>.</w:t>
      </w:r>
    </w:p>
    <w:p w:rsidR="007440D5" w:rsidRDefault="007440D5" w:rsidP="007440D5">
      <w:pPr>
        <w:spacing w:after="0"/>
        <w:jc w:val="both"/>
      </w:pPr>
    </w:p>
    <w:p w:rsidR="007440D5" w:rsidRDefault="007440D5" w:rsidP="007440D5">
      <w:pPr>
        <w:spacing w:after="0"/>
        <w:jc w:val="both"/>
      </w:pPr>
    </w:p>
    <w:p w:rsidR="001A2479" w:rsidRDefault="001A2479" w:rsidP="007440D5">
      <w:pPr>
        <w:spacing w:after="0"/>
        <w:jc w:val="both"/>
      </w:pPr>
    </w:p>
    <w:p w:rsidR="00734FD1" w:rsidRDefault="00734FD1" w:rsidP="00734FD1">
      <w:r>
        <w:t>Notre Application témoin doit donc offrir les possibilités suivantes :</w:t>
      </w:r>
    </w:p>
    <w:p w:rsidR="00B52524" w:rsidRDefault="00B52524" w:rsidP="00B52524">
      <w:pPr>
        <w:pStyle w:val="Paragraphedeliste"/>
        <w:numPr>
          <w:ilvl w:val="0"/>
          <w:numId w:val="5"/>
        </w:numPr>
      </w:pPr>
      <w:r>
        <w:t xml:space="preserve">Pour tout type </w:t>
      </w:r>
      <w:r w:rsidRPr="00521B7B">
        <w:t>d’</w:t>
      </w:r>
      <w:r w:rsidRPr="00521B7B">
        <w:rPr>
          <w:b/>
        </w:rPr>
        <w:t>utilisateur</w:t>
      </w:r>
      <w:r>
        <w:t xml:space="preserve"> : </w:t>
      </w:r>
    </w:p>
    <w:p w:rsidR="00B52524" w:rsidRDefault="00B52524" w:rsidP="00B52524">
      <w:pPr>
        <w:pStyle w:val="Paragraphedeliste"/>
        <w:numPr>
          <w:ilvl w:val="1"/>
          <w:numId w:val="5"/>
        </w:numPr>
        <w:spacing w:after="0"/>
      </w:pPr>
      <w:r>
        <w:t>Possibilité de diffuser du contenu textuel avec une visibilité donnée (publique, seulement le créateur, ou un groupe choisi)</w:t>
      </w:r>
    </w:p>
    <w:p w:rsidR="00B52524" w:rsidRDefault="00B52524" w:rsidP="00B52524">
      <w:pPr>
        <w:pStyle w:val="Paragraphedeliste"/>
        <w:numPr>
          <w:ilvl w:val="1"/>
          <w:numId w:val="5"/>
        </w:numPr>
      </w:pPr>
      <w:r>
        <w:t xml:space="preserve">Possibilité d’échanger avec un autre utilisateur </w:t>
      </w:r>
    </w:p>
    <w:p w:rsidR="00B52524" w:rsidRDefault="00B52524" w:rsidP="00B52524">
      <w:pPr>
        <w:pStyle w:val="Paragraphedeliste"/>
        <w:numPr>
          <w:ilvl w:val="1"/>
          <w:numId w:val="5"/>
        </w:numPr>
        <w:spacing w:after="0"/>
      </w:pPr>
      <w:r>
        <w:t xml:space="preserve">Possibilité de répondre à une </w:t>
      </w:r>
      <w:r w:rsidRPr="007F3368">
        <w:rPr>
          <w:b/>
        </w:rPr>
        <w:t>publication</w:t>
      </w:r>
      <w:r>
        <w:rPr>
          <w:b/>
        </w:rPr>
        <w:t xml:space="preserve"> (</w:t>
      </w:r>
      <w:r>
        <w:t xml:space="preserve">participer à des </w:t>
      </w:r>
      <w:r w:rsidRPr="007F3368">
        <w:rPr>
          <w:b/>
        </w:rPr>
        <w:t>évènements</w:t>
      </w:r>
      <w:r>
        <w:rPr>
          <w:b/>
        </w:rPr>
        <w:t xml:space="preserve"> ou </w:t>
      </w:r>
      <w:r>
        <w:t xml:space="preserve">répondre à un </w:t>
      </w:r>
      <w:r w:rsidRPr="007F3368">
        <w:rPr>
          <w:b/>
        </w:rPr>
        <w:t>topic</w:t>
      </w:r>
      <w:r>
        <w:rPr>
          <w:b/>
        </w:rPr>
        <w:t>)</w:t>
      </w:r>
    </w:p>
    <w:p w:rsidR="00B52524" w:rsidRDefault="00B52524" w:rsidP="00B52524">
      <w:pPr>
        <w:spacing w:after="0"/>
        <w:ind w:left="1080"/>
      </w:pPr>
    </w:p>
    <w:p w:rsidR="00B52524" w:rsidRDefault="00B52524" w:rsidP="00B52524">
      <w:pPr>
        <w:pStyle w:val="Paragraphedeliste"/>
        <w:numPr>
          <w:ilvl w:val="0"/>
          <w:numId w:val="5"/>
        </w:numPr>
      </w:pPr>
      <w:r>
        <w:t xml:space="preserve">Pour une </w:t>
      </w:r>
      <w:r>
        <w:rPr>
          <w:b/>
        </w:rPr>
        <w:t>P</w:t>
      </w:r>
      <w:r w:rsidRPr="00795936">
        <w:rPr>
          <w:b/>
        </w:rPr>
        <w:t>ersonne</w:t>
      </w:r>
      <w:r>
        <w:rPr>
          <w:b/>
        </w:rPr>
        <w:t>_P</w:t>
      </w:r>
      <w:r w:rsidRPr="00795936">
        <w:rPr>
          <w:b/>
        </w:rPr>
        <w:t>ublique</w:t>
      </w:r>
      <w:r>
        <w:t xml:space="preserve"> : même droits qu’un utilisateur </w:t>
      </w:r>
    </w:p>
    <w:p w:rsidR="00B52524" w:rsidRDefault="00B52524" w:rsidP="00B52524">
      <w:pPr>
        <w:pStyle w:val="Listepuces"/>
        <w:numPr>
          <w:ilvl w:val="0"/>
          <w:numId w:val="5"/>
        </w:numPr>
        <w:spacing w:after="0"/>
      </w:pPr>
      <w:r>
        <w:t xml:space="preserve">Pour les </w:t>
      </w:r>
      <w:r>
        <w:rPr>
          <w:b/>
        </w:rPr>
        <w:t>Utilisateurs</w:t>
      </w:r>
      <w:r>
        <w:t xml:space="preserve"> membres d’un groupe : </w:t>
      </w:r>
    </w:p>
    <w:p w:rsidR="00B52524" w:rsidRDefault="00B52524" w:rsidP="00B52524">
      <w:pPr>
        <w:pStyle w:val="Listepuces"/>
        <w:numPr>
          <w:ilvl w:val="1"/>
          <w:numId w:val="5"/>
        </w:numPr>
        <w:spacing w:after="0"/>
      </w:pPr>
      <w:r>
        <w:t>Possibilité d’échanger avec les membres du groupe</w:t>
      </w:r>
    </w:p>
    <w:p w:rsidR="00B52524" w:rsidRDefault="00B52524" w:rsidP="00B52524">
      <w:pPr>
        <w:pStyle w:val="Listepuces"/>
        <w:numPr>
          <w:ilvl w:val="1"/>
          <w:numId w:val="5"/>
        </w:numPr>
        <w:spacing w:line="360" w:lineRule="auto"/>
      </w:pPr>
      <w:r>
        <w:t>Possibilité de voir les échanges qui ont eu lieu au sein du groupe lors de la conversation.</w:t>
      </w:r>
    </w:p>
    <w:p w:rsidR="00B52524" w:rsidRDefault="00B52524" w:rsidP="00B52524">
      <w:pPr>
        <w:pStyle w:val="Listepuces"/>
        <w:numPr>
          <w:ilvl w:val="0"/>
          <w:numId w:val="5"/>
        </w:numPr>
        <w:spacing w:after="0"/>
      </w:pPr>
      <w:r>
        <w:t>Pour les personnes les membres d’une organisation (</w:t>
      </w:r>
      <w:r w:rsidRPr="00795936">
        <w:rPr>
          <w:b/>
        </w:rPr>
        <w:t>Personne_Organisation</w:t>
      </w:r>
      <w:r>
        <w:t xml:space="preserve">): </w:t>
      </w:r>
    </w:p>
    <w:p w:rsidR="00B52524" w:rsidRDefault="00B52524" w:rsidP="00B52524">
      <w:pPr>
        <w:pStyle w:val="Paragraphedeliste"/>
        <w:numPr>
          <w:ilvl w:val="1"/>
          <w:numId w:val="5"/>
        </w:numPr>
        <w:spacing w:after="0"/>
      </w:pPr>
      <w:r>
        <w:t xml:space="preserve">Possibilité de créer un </w:t>
      </w:r>
      <w:r w:rsidRPr="007F3368">
        <w:rPr>
          <w:b/>
        </w:rPr>
        <w:t>groupe</w:t>
      </w:r>
      <w:r>
        <w:t xml:space="preserve"> formé d’autres </w:t>
      </w:r>
      <w:r w:rsidRPr="00521B7B">
        <w:rPr>
          <w:b/>
        </w:rPr>
        <w:t>utilisateurs</w:t>
      </w:r>
    </w:p>
    <w:p w:rsidR="00B52524" w:rsidRDefault="00B52524" w:rsidP="00B52524">
      <w:pPr>
        <w:pStyle w:val="Listepuces"/>
        <w:numPr>
          <w:ilvl w:val="1"/>
          <w:numId w:val="5"/>
        </w:numPr>
        <w:spacing w:after="0"/>
      </w:pPr>
      <w:r>
        <w:t>Possibilité d’échanger avec les membres du groupe créé</w:t>
      </w:r>
    </w:p>
    <w:p w:rsidR="00B52524" w:rsidRDefault="00B52524" w:rsidP="00B52524">
      <w:pPr>
        <w:pStyle w:val="Listepuces"/>
        <w:numPr>
          <w:ilvl w:val="1"/>
          <w:numId w:val="5"/>
        </w:numPr>
        <w:spacing w:after="0"/>
      </w:pPr>
      <w:r>
        <w:t xml:space="preserve">Possibilité de créer des </w:t>
      </w:r>
      <w:r w:rsidRPr="007F3368">
        <w:rPr>
          <w:b/>
        </w:rPr>
        <w:t>évènements</w:t>
      </w:r>
      <w:r>
        <w:t xml:space="preserve"> publics</w:t>
      </w:r>
    </w:p>
    <w:p w:rsidR="00B52524" w:rsidRDefault="00B52524" w:rsidP="00B52524">
      <w:pPr>
        <w:pStyle w:val="Listepuces"/>
        <w:numPr>
          <w:ilvl w:val="1"/>
          <w:numId w:val="5"/>
        </w:numPr>
        <w:spacing w:after="0"/>
      </w:pPr>
      <w:r>
        <w:t xml:space="preserve">Possibilité de créer des </w:t>
      </w:r>
      <w:r w:rsidRPr="007F3368">
        <w:rPr>
          <w:b/>
        </w:rPr>
        <w:t>topics</w:t>
      </w:r>
      <w:r>
        <w:t xml:space="preserve"> </w:t>
      </w:r>
    </w:p>
    <w:p w:rsidR="00B52524" w:rsidRDefault="00B52524" w:rsidP="00B52524">
      <w:pPr>
        <w:pStyle w:val="Listepuces"/>
        <w:numPr>
          <w:ilvl w:val="0"/>
          <w:numId w:val="0"/>
        </w:numPr>
        <w:spacing w:after="0"/>
        <w:ind w:left="1440"/>
      </w:pPr>
    </w:p>
    <w:p w:rsidR="00B52524" w:rsidRDefault="00B52524" w:rsidP="00B52524">
      <w:pPr>
        <w:pStyle w:val="Listepuces"/>
        <w:numPr>
          <w:ilvl w:val="0"/>
          <w:numId w:val="5"/>
        </w:numPr>
        <w:spacing w:after="0"/>
      </w:pPr>
      <w:r>
        <w:t xml:space="preserve">Pour les personnes administratrices d’une organisation </w:t>
      </w:r>
      <w:r w:rsidR="00F61889">
        <w:t>(</w:t>
      </w:r>
      <w:proofErr w:type="spellStart"/>
      <w:r w:rsidR="00F61889">
        <w:rPr>
          <w:b/>
        </w:rPr>
        <w:t>P</w:t>
      </w:r>
      <w:r w:rsidR="00F61889" w:rsidRPr="00795936">
        <w:rPr>
          <w:b/>
        </w:rPr>
        <w:t>ersonne</w:t>
      </w:r>
      <w:r w:rsidR="00F61889">
        <w:rPr>
          <w:b/>
        </w:rPr>
        <w:t>_Admin</w:t>
      </w:r>
      <w:proofErr w:type="spellEnd"/>
      <w:r w:rsidR="00F61889">
        <w:t>)</w:t>
      </w:r>
      <w:r>
        <w:t xml:space="preserve">: </w:t>
      </w:r>
    </w:p>
    <w:p w:rsidR="00B52524" w:rsidRDefault="00B52524" w:rsidP="00B52524">
      <w:pPr>
        <w:pStyle w:val="Listepuces"/>
        <w:numPr>
          <w:ilvl w:val="1"/>
          <w:numId w:val="5"/>
        </w:numPr>
        <w:spacing w:after="0"/>
      </w:pPr>
      <w:r>
        <w:t xml:space="preserve">Possibilité d’ajouter des nouveaux membres à une organisation (autrement dit de transformer des </w:t>
      </w:r>
      <w:r>
        <w:rPr>
          <w:b/>
        </w:rPr>
        <w:t>P</w:t>
      </w:r>
      <w:r w:rsidRPr="00795936">
        <w:rPr>
          <w:b/>
        </w:rPr>
        <w:t>ersonne</w:t>
      </w:r>
      <w:r>
        <w:rPr>
          <w:b/>
        </w:rPr>
        <w:t>_P</w:t>
      </w:r>
      <w:r w:rsidRPr="00795936">
        <w:rPr>
          <w:b/>
        </w:rPr>
        <w:t>ublique</w:t>
      </w:r>
      <w:r>
        <w:t xml:space="preserve"> en </w:t>
      </w:r>
      <w:r w:rsidRPr="005715E4">
        <w:rPr>
          <w:b/>
        </w:rPr>
        <w:t>Personne_Organisation)</w:t>
      </w:r>
    </w:p>
    <w:p w:rsidR="00B52524" w:rsidRPr="00AB39B7" w:rsidRDefault="00B52524" w:rsidP="00B52524">
      <w:pPr>
        <w:pStyle w:val="Listepuces"/>
        <w:numPr>
          <w:ilvl w:val="1"/>
          <w:numId w:val="5"/>
        </w:numPr>
        <w:spacing w:after="0"/>
      </w:pPr>
      <w:r>
        <w:t xml:space="preserve">Possibilité de supprimer des membres d’une organisation (autrement dit de transformer des </w:t>
      </w:r>
      <w:r w:rsidRPr="00795936">
        <w:rPr>
          <w:b/>
        </w:rPr>
        <w:t>Personne_Organisation</w:t>
      </w:r>
      <w:r>
        <w:rPr>
          <w:b/>
        </w:rPr>
        <w:t xml:space="preserve"> </w:t>
      </w:r>
      <w:r w:rsidRPr="005715E4">
        <w:t xml:space="preserve">en </w:t>
      </w:r>
      <w:r>
        <w:rPr>
          <w:b/>
        </w:rPr>
        <w:t>P</w:t>
      </w:r>
      <w:r w:rsidRPr="00795936">
        <w:rPr>
          <w:b/>
        </w:rPr>
        <w:t>ersonne</w:t>
      </w:r>
      <w:r>
        <w:rPr>
          <w:b/>
        </w:rPr>
        <w:t>_P</w:t>
      </w:r>
      <w:r w:rsidRPr="00795936">
        <w:rPr>
          <w:b/>
        </w:rPr>
        <w:t>ublique</w:t>
      </w:r>
      <w:r>
        <w:rPr>
          <w:b/>
        </w:rPr>
        <w:t>)</w:t>
      </w:r>
    </w:p>
    <w:p w:rsidR="00AB39B7" w:rsidRDefault="00AB39B7" w:rsidP="00AB39B7">
      <w:pPr>
        <w:pStyle w:val="Listepuces"/>
        <w:numPr>
          <w:ilvl w:val="0"/>
          <w:numId w:val="0"/>
        </w:numPr>
        <w:spacing w:after="0"/>
        <w:rPr>
          <w:b/>
        </w:rPr>
      </w:pPr>
    </w:p>
    <w:p w:rsidR="00AB39B7" w:rsidRDefault="00AB39B7" w:rsidP="00AB39B7">
      <w:pPr>
        <w:pStyle w:val="Listepuces"/>
        <w:numPr>
          <w:ilvl w:val="0"/>
          <w:numId w:val="0"/>
        </w:numPr>
        <w:spacing w:after="0"/>
        <w:rPr>
          <w:b/>
        </w:rPr>
      </w:pPr>
      <w:r>
        <w:rPr>
          <w:b/>
        </w:rPr>
        <w:t xml:space="preserve">La différence de WYO par rapport aux autres framework : WYO </w:t>
      </w:r>
      <w:r w:rsidR="00224E35">
        <w:rPr>
          <w:b/>
        </w:rPr>
        <w:t>se place du point de vue de l’entreprise, de l’organisation. Il gère l’appartenance ou non à cette organisation, et autorise des actions en conséquence.</w:t>
      </w:r>
    </w:p>
    <w:p w:rsidR="00A412FA" w:rsidRDefault="00A412FA" w:rsidP="00AB39B7">
      <w:pPr>
        <w:pStyle w:val="Listepuces"/>
        <w:numPr>
          <w:ilvl w:val="0"/>
          <w:numId w:val="0"/>
        </w:numPr>
        <w:spacing w:after="0"/>
        <w:rPr>
          <w:b/>
        </w:rPr>
      </w:pPr>
      <w:r w:rsidRPr="00A412FA">
        <w:rPr>
          <w:b/>
        </w:rPr>
        <w:t xml:space="preserve">Notre framework permet à </w:t>
      </w:r>
      <w:r w:rsidR="00EE4D2D" w:rsidRPr="00A412FA">
        <w:rPr>
          <w:b/>
        </w:rPr>
        <w:t xml:space="preserve">celles-ci </w:t>
      </w:r>
      <w:r w:rsidRPr="00A412FA">
        <w:rPr>
          <w:b/>
        </w:rPr>
        <w:t xml:space="preserve">d’échanger avec des clients potentiels pour débattre sur un sujet proposé </w:t>
      </w:r>
      <w:r w:rsidR="00EE4D2D">
        <w:rPr>
          <w:b/>
        </w:rPr>
        <w:t xml:space="preserve">par </w:t>
      </w:r>
      <w:r w:rsidR="00EE4D2D" w:rsidRPr="00A412FA">
        <w:rPr>
          <w:b/>
        </w:rPr>
        <w:t>ces organisations</w:t>
      </w:r>
      <w:r w:rsidRPr="00A412FA">
        <w:rPr>
          <w:b/>
        </w:rPr>
        <w:t>.</w:t>
      </w: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1A2479" w:rsidRDefault="001A2479" w:rsidP="00AB39B7">
      <w:pPr>
        <w:pStyle w:val="Listepuces"/>
        <w:numPr>
          <w:ilvl w:val="0"/>
          <w:numId w:val="0"/>
        </w:numPr>
        <w:spacing w:after="0"/>
        <w:rPr>
          <w:b/>
        </w:rPr>
      </w:pPr>
    </w:p>
    <w:p w:rsidR="00693D9F" w:rsidRDefault="00693D9F">
      <w:pPr>
        <w:spacing w:after="0" w:line="240" w:lineRule="auto"/>
        <w:rPr>
          <w:b/>
          <w:bCs/>
          <w:color w:val="6F1107"/>
          <w:sz w:val="24"/>
        </w:rPr>
      </w:pPr>
      <w:r>
        <w:br w:type="page"/>
      </w:r>
    </w:p>
    <w:p w:rsidR="00C924CE" w:rsidRDefault="00E50216" w:rsidP="00C924CE">
      <w:pPr>
        <w:pStyle w:val="Titre2"/>
        <w:spacing w:line="360" w:lineRule="auto"/>
      </w:pPr>
      <w:r>
        <w:t>Description fonctionnelle de l’application témoin</w:t>
      </w:r>
      <w:r w:rsidR="003D6CAE">
        <w:t> : CIS (Contact Inter-Service)</w:t>
      </w:r>
    </w:p>
    <w:p w:rsidR="00C924CE" w:rsidRDefault="00C924CE" w:rsidP="00C924CE">
      <w:r>
        <w:t>Afin de fournir une application témoin démontrant l’efficacité de notre Framework (WYO), nous nous so</w:t>
      </w:r>
      <w:r w:rsidR="003D6CAE">
        <w:t>mmes penchés sur le problème de la communication intra-organisation</w:t>
      </w:r>
      <w:r>
        <w:t>. En effet,</w:t>
      </w:r>
      <w:r w:rsidR="003D6CAE">
        <w:t xml:space="preserve"> lorsque les différents services d’une organisation sont situés à différents endroits ou que le terrain que couvre l’organisation est vaste</w:t>
      </w:r>
      <w:r>
        <w:t xml:space="preserve">, il </w:t>
      </w:r>
      <w:r w:rsidR="003D6CAE">
        <w:t>peut être</w:t>
      </w:r>
      <w:r>
        <w:t xml:space="preserve"> difficile d’entrer en contact avec une personne </w:t>
      </w:r>
      <w:r w:rsidR="003D6CAE">
        <w:t>d’un autre service sans disposer des coordonnées de tous les employés</w:t>
      </w:r>
      <w:r>
        <w:t>.</w:t>
      </w:r>
    </w:p>
    <w:p w:rsidR="00532556" w:rsidRDefault="00C924CE">
      <w:r>
        <w:t>Nous avons donc décidé de produire une application qui permet de</w:t>
      </w:r>
      <w:r w:rsidR="003D6CAE">
        <w:t xml:space="preserve"> mettre en contact deux employés via</w:t>
      </w:r>
      <w:r>
        <w:t xml:space="preserve"> un service particulier dans l’entreprise et de la nommer</w:t>
      </w:r>
      <w:r w:rsidR="003D6CAE">
        <w:t xml:space="preserve"> CIS</w:t>
      </w:r>
      <w:r>
        <w:t xml:space="preserve">. L’application proposera à un utilisateur de trouver </w:t>
      </w:r>
      <w:r w:rsidR="003D6CAE">
        <w:t xml:space="preserve">un contact dans </w:t>
      </w:r>
      <w:r>
        <w:t>le service qu’il souhaite parmi une liste de proposition et sera mis en contact direct avec celui-ci grâce à un tchat.</w:t>
      </w:r>
    </w:p>
    <w:p w:rsidR="001A2479" w:rsidRDefault="00C924CE">
      <w:r>
        <w:t xml:space="preserve"> </w:t>
      </w:r>
      <w:r w:rsidR="003D6CAE">
        <w:t>Un utilisateur devra se connecter à l’application, celle-ci reconnaitra le type d’utilisateur, autrement dit un administrateur ou d’un employé. Elle proposera une interface adaptée à chaque utilisateur.</w:t>
      </w:r>
    </w:p>
    <w:p w:rsidR="003D6CAE" w:rsidRDefault="003D6CAE" w:rsidP="00A035BF">
      <w:pPr>
        <w:pStyle w:val="Paragraphedeliste"/>
        <w:numPr>
          <w:ilvl w:val="0"/>
          <w:numId w:val="6"/>
        </w:numPr>
      </w:pPr>
      <w:r>
        <w:t xml:space="preserve">Employé : Celui-ci aura accès à la liste des </w:t>
      </w:r>
      <w:r w:rsidR="00A035BF">
        <w:t xml:space="preserve">services de l’entreprise, en sélectionner un et ainsi voir la liste des employés qui le compose. Il pourra ainsi voir les employés et </w:t>
      </w:r>
      <w:proofErr w:type="spellStart"/>
      <w:r w:rsidR="00A035BF">
        <w:t>tchatter</w:t>
      </w:r>
      <w:proofErr w:type="spellEnd"/>
      <w:r w:rsidR="00A035BF">
        <w:t xml:space="preserve"> avec lui.</w:t>
      </w:r>
    </w:p>
    <w:p w:rsidR="00A035BF" w:rsidRDefault="00A035BF"/>
    <w:p w:rsidR="00A035BF" w:rsidRDefault="00A035BF" w:rsidP="00A035BF">
      <w:pPr>
        <w:pStyle w:val="Paragraphedeliste"/>
        <w:numPr>
          <w:ilvl w:val="0"/>
          <w:numId w:val="6"/>
        </w:numPr>
      </w:pPr>
      <w:r>
        <w:t>Administrateur : L’administrateur aura les mêmes accès qu’un employé, avec plusieurs fonctionnalités supplémentaires :</w:t>
      </w:r>
    </w:p>
    <w:p w:rsidR="00A035BF" w:rsidRDefault="00A035BF" w:rsidP="00A035BF">
      <w:pPr>
        <w:pStyle w:val="Paragraphedeliste"/>
      </w:pPr>
    </w:p>
    <w:p w:rsidR="00A035BF" w:rsidRDefault="00A035BF" w:rsidP="00A035BF">
      <w:pPr>
        <w:pStyle w:val="Paragraphedeliste"/>
        <w:numPr>
          <w:ilvl w:val="2"/>
          <w:numId w:val="6"/>
        </w:numPr>
      </w:pPr>
      <w:r>
        <w:t>Il pourra ajouter et supprimer un employé de la base de données de l’application</w:t>
      </w:r>
    </w:p>
    <w:p w:rsidR="00A035BF" w:rsidRDefault="00A035BF" w:rsidP="00A035BF">
      <w:pPr>
        <w:pStyle w:val="Paragraphedeliste"/>
        <w:ind w:left="2160"/>
      </w:pPr>
    </w:p>
    <w:p w:rsidR="00A035BF" w:rsidRDefault="00A035BF" w:rsidP="00A035BF">
      <w:pPr>
        <w:pStyle w:val="Paragraphedeliste"/>
        <w:numPr>
          <w:ilvl w:val="2"/>
          <w:numId w:val="6"/>
        </w:numPr>
      </w:pPr>
      <w:r>
        <w:t>Il pourra ajouter et supprimer un service de la base de données de l’application</w:t>
      </w:r>
    </w:p>
    <w:p w:rsidR="00A035BF" w:rsidRDefault="00A035BF" w:rsidP="00A035BF">
      <w:pPr>
        <w:pStyle w:val="Paragraphedeliste"/>
      </w:pPr>
    </w:p>
    <w:p w:rsidR="00A035BF" w:rsidRDefault="00A035BF" w:rsidP="00A035BF">
      <w:pPr>
        <w:pStyle w:val="Paragraphedeliste"/>
        <w:numPr>
          <w:ilvl w:val="2"/>
          <w:numId w:val="6"/>
        </w:numPr>
      </w:pPr>
      <w:r>
        <w:t>Il pourra également modifier le service auquel appartient un employé (en cas de mutation interne)</w:t>
      </w:r>
    </w:p>
    <w:p w:rsidR="00A035BF" w:rsidRDefault="00A035BF" w:rsidP="00A035BF">
      <w:pPr>
        <w:pStyle w:val="Paragraphedeliste"/>
      </w:pPr>
    </w:p>
    <w:p w:rsidR="00A035BF" w:rsidRDefault="00A035BF" w:rsidP="00A035BF">
      <w:pPr>
        <w:pStyle w:val="Paragraphedeliste"/>
        <w:numPr>
          <w:ilvl w:val="2"/>
          <w:numId w:val="6"/>
        </w:numPr>
      </w:pPr>
      <w:r>
        <w:t>Optionnel : Il pourra ajouter une liste d’employés à la base de données depuis un fichier .</w:t>
      </w:r>
      <w:proofErr w:type="spellStart"/>
      <w:r>
        <w:t>xls</w:t>
      </w:r>
      <w:proofErr w:type="spellEnd"/>
      <w:r>
        <w:t>.</w:t>
      </w:r>
    </w:p>
    <w:p w:rsidR="00A035BF" w:rsidRDefault="00A035BF" w:rsidP="00A035BF">
      <w:pPr>
        <w:pStyle w:val="Paragraphedeliste"/>
      </w:pPr>
    </w:p>
    <w:p w:rsidR="00693D9F" w:rsidRDefault="00693D9F" w:rsidP="00693D9F">
      <w:pPr>
        <w:pStyle w:val="Titre2"/>
      </w:pPr>
      <w:r>
        <w:t>Priorité de développement</w:t>
      </w:r>
      <w:bookmarkStart w:id="0" w:name="_GoBack"/>
      <w:bookmarkEnd w:id="0"/>
    </w:p>
    <w:p w:rsidR="00693D9F" w:rsidRDefault="00693D9F" w:rsidP="00693D9F"/>
    <w:p w:rsidR="00693D9F" w:rsidRPr="00693D9F" w:rsidRDefault="00693D9F" w:rsidP="00693D9F">
      <w:pPr>
        <w:ind w:left="360"/>
      </w:pPr>
      <w:r>
        <w:t xml:space="preserve">En priorité, nous allons développer les parties authentifications, connexions d’un utilisateur à l’application, puis nous développerons le </w:t>
      </w:r>
      <w:proofErr w:type="spellStart"/>
      <w:r>
        <w:t>tchat</w:t>
      </w:r>
      <w:proofErr w:type="spellEnd"/>
      <w:r>
        <w:t xml:space="preserve"> entre deux utilisateurs ainsi qu’une conversation commune à plusieurs utilisateurs. Puis nous mettrons en place les fonctionnalités de l’</w:t>
      </w:r>
      <w:r w:rsidR="00FD55CD">
        <w:t>administrateur (</w:t>
      </w:r>
      <w:r>
        <w:t>en partant du principe qu’il n’y a qu’un administrateur</w:t>
      </w:r>
      <w:r w:rsidR="00FD55CD">
        <w:t xml:space="preserve"> par organisation. </w:t>
      </w:r>
    </w:p>
    <w:p w:rsidR="00A035BF" w:rsidRDefault="00A035BF" w:rsidP="00A035BF"/>
    <w:p w:rsidR="00A035BF" w:rsidRDefault="00A035BF">
      <w:r>
        <w:t xml:space="preserve"> </w:t>
      </w:r>
      <w:r>
        <w:tab/>
      </w:r>
    </w:p>
    <w:p w:rsidR="003D6CAE" w:rsidRDefault="003D6CAE">
      <w:pPr>
        <w:spacing w:after="0" w:line="240" w:lineRule="auto"/>
        <w:rPr>
          <w:b/>
          <w:bCs/>
          <w:caps/>
          <w:color w:val="595959" w:themeColor="text1" w:themeTint="A6"/>
          <w:sz w:val="28"/>
        </w:rPr>
      </w:pPr>
      <w:r>
        <w:br w:type="page"/>
      </w:r>
    </w:p>
    <w:p w:rsidR="002E6DA3" w:rsidRDefault="00ED261E" w:rsidP="005473FC">
      <w:pPr>
        <w:pStyle w:val="Titre1"/>
      </w:pPr>
      <w:r>
        <w:t>Plan de mise en œuvre</w:t>
      </w:r>
    </w:p>
    <w:p w:rsidR="005F2B0A" w:rsidRDefault="005F2B0A" w:rsidP="005F2B0A">
      <w:r>
        <w:t xml:space="preserve">Lundi 30/04 </w:t>
      </w:r>
      <w:r>
        <w:sym w:font="Wingdings" w:char="F0E0"/>
      </w:r>
      <w:r>
        <w:t xml:space="preserve"> jeudi</w:t>
      </w:r>
      <w:r w:rsidR="00C44720">
        <w:t xml:space="preserve"> 03/05 </w:t>
      </w:r>
      <w:r w:rsidR="00C44720">
        <w:tab/>
      </w:r>
      <w:r w:rsidR="00C44720">
        <w:tab/>
      </w:r>
      <w:r w:rsidR="00C44720">
        <w:tab/>
        <w:t>F</w:t>
      </w:r>
      <w:r>
        <w:t>inalisation de la conception détaillée</w:t>
      </w:r>
    </w:p>
    <w:p w:rsidR="005F2B0A" w:rsidRDefault="00C44720" w:rsidP="005F2B0A">
      <w:r>
        <w:t xml:space="preserve">Vendredi 04/05 </w:t>
      </w:r>
      <w:r>
        <w:sym w:font="Wingdings" w:char="F0E0"/>
      </w:r>
      <w:r>
        <w:t xml:space="preserve"> Vendredi 11/05</w:t>
      </w:r>
      <w:r>
        <w:tab/>
      </w:r>
      <w:r>
        <w:tab/>
        <w:t>Développement</w:t>
      </w:r>
    </w:p>
    <w:p w:rsidR="005F2B0A" w:rsidRDefault="005F2B0A" w:rsidP="005F2B0A">
      <w:r>
        <w:t>Lundi 14/05</w:t>
      </w:r>
      <w:r w:rsidR="00C44720">
        <w:tab/>
      </w:r>
      <w:r w:rsidR="00C44720">
        <w:tab/>
      </w:r>
      <w:r w:rsidR="00C44720">
        <w:tab/>
      </w:r>
      <w:r w:rsidR="00C44720">
        <w:tab/>
      </w:r>
      <w:r>
        <w:t>Préparation démo et soutenance, Démo</w:t>
      </w:r>
    </w:p>
    <w:p w:rsidR="002E6DA3" w:rsidRDefault="005F2B0A">
      <w:r>
        <w:t>Mardi 15/05</w:t>
      </w:r>
      <w:r w:rsidR="00C44720">
        <w:tab/>
      </w:r>
      <w:r w:rsidR="00C44720">
        <w:tab/>
      </w:r>
      <w:r w:rsidR="00C44720">
        <w:tab/>
      </w:r>
      <w:r w:rsidR="00C44720">
        <w:tab/>
      </w:r>
      <w:r>
        <w:t xml:space="preserve">Soutenances </w:t>
      </w:r>
    </w:p>
    <w:sectPr w:rsidR="002E6DA3" w:rsidSect="00A55128">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FE4" w:rsidRDefault="00633FE4">
      <w:pPr>
        <w:spacing w:after="0" w:line="240" w:lineRule="auto"/>
      </w:pPr>
      <w:r>
        <w:separator/>
      </w:r>
    </w:p>
  </w:endnote>
  <w:endnote w:type="continuationSeparator" w:id="0">
    <w:p w:rsidR="00633FE4" w:rsidRDefault="0063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FE4" w:rsidRDefault="00633FE4">
      <w:pPr>
        <w:spacing w:after="0" w:line="240" w:lineRule="auto"/>
      </w:pPr>
      <w:r>
        <w:separator/>
      </w:r>
    </w:p>
  </w:footnote>
  <w:footnote w:type="continuationSeparator" w:id="0">
    <w:p w:rsidR="00633FE4" w:rsidRDefault="00633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FE4" w:rsidRPr="00AB731D" w:rsidRDefault="00633FE4" w:rsidP="00E718DF">
    <w:pPr>
      <w:pStyle w:val="Titre"/>
    </w:pPr>
    <w:r>
      <w:rPr>
        <w:noProof/>
      </w:rPr>
      <w:drawing>
        <wp:anchor distT="0" distB="0" distL="114300" distR="114300" simplePos="0" relativeHeight="251661312" behindDoc="0" locked="0" layoutInCell="1" allowOverlap="1" wp14:anchorId="3B53DFF2" wp14:editId="1BC3142B">
          <wp:simplePos x="0" y="0"/>
          <wp:positionH relativeFrom="column">
            <wp:posOffset>4822635</wp:posOffset>
          </wp:positionH>
          <wp:positionV relativeFrom="paragraph">
            <wp:posOffset>-240030</wp:posOffset>
          </wp:positionV>
          <wp:extent cx="1562760" cy="10116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GA.png"/>
                  <pic:cNvPicPr/>
                </pic:nvPicPr>
                <pic:blipFill>
                  <a:blip r:embed="rId1">
                    <a:extLst>
                      <a:ext uri="{28A0092B-C50C-407E-A947-70E740481C1C}">
                        <a14:useLocalDpi xmlns:a14="http://schemas.microsoft.com/office/drawing/2010/main" val="0"/>
                      </a:ext>
                    </a:extLst>
                  </a:blip>
                  <a:stretch>
                    <a:fillRect/>
                  </a:stretch>
                </pic:blipFill>
                <pic:spPr>
                  <a:xfrm>
                    <a:off x="0" y="0"/>
                    <a:ext cx="1562760" cy="1011608"/>
                  </a:xfrm>
                  <a:prstGeom prst="rect">
                    <a:avLst/>
                  </a:prstGeom>
                </pic:spPr>
              </pic:pic>
            </a:graphicData>
          </a:graphic>
          <wp14:sizeRelH relativeFrom="margin">
            <wp14:pctWidth>0</wp14:pctWidth>
          </wp14:sizeRelH>
          <wp14:sizeRelV relativeFrom="margin">
            <wp14:pctHeight>0</wp14:pctHeight>
          </wp14:sizeRelV>
        </wp:anchor>
      </w:drawing>
    </w:r>
    <w:r w:rsidRPr="00AB731D">
      <w:t>groupe n°6</w:t>
    </w:r>
    <w:r w:rsidRPr="00AB731D">
      <w:br/>
      <w:t>cahier des charges</w:t>
    </w:r>
  </w:p>
  <w:p w:rsidR="00633FE4" w:rsidRPr="00AB731D" w:rsidRDefault="00633FE4" w:rsidP="00E718DF">
    <w:pPr>
      <w:pStyle w:val="Sous-titre"/>
    </w:pPr>
    <w:r w:rsidRPr="00AB731D">
      <w:t>27/04/2018</w:t>
    </w:r>
  </w:p>
  <w:p w:rsidR="00633FE4" w:rsidRDefault="00633FE4">
    <w:pPr>
      <w:pStyle w:val="En-tte"/>
    </w:pPr>
    <w:r>
      <w:rPr>
        <w:noProof/>
      </w:rPr>
      <mc:AlternateContent>
        <mc:Choice Requires="wps">
          <w:drawing>
            <wp:anchor distT="0" distB="0" distL="114300" distR="114300" simplePos="0" relativeHeight="251659264" behindDoc="0" locked="0" layoutInCell="1" allowOverlap="1">
              <wp:simplePos x="0" y="0"/>
              <wp:positionH relativeFrom="page">
                <wp:posOffset>571500</wp:posOffset>
              </wp:positionH>
              <wp:positionV relativeFrom="page">
                <wp:posOffset>9144000</wp:posOffset>
              </wp:positionV>
              <wp:extent cx="339090" cy="306070"/>
              <wp:effectExtent l="0" t="0" r="3810" b="11430"/>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 cy="306070"/>
                      </a:xfrm>
                      <a:prstGeom prst="rect">
                        <a:avLst/>
                      </a:prstGeom>
                      <a:noFill/>
                      <a:ln w="6350">
                        <a:noFill/>
                      </a:ln>
                      <a:effectLst/>
                    </wps:spPr>
                    <wps:txbx>
                      <w:txbxContent>
                        <w:p w:rsidR="00633FE4" w:rsidRPr="00DA7269" w:rsidRDefault="00633FE4">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FD55CD">
                            <w:rPr>
                              <w:color w:val="901709" w:themeColor="accent6" w:themeShade="80"/>
                            </w:rPr>
                            <w:t>5</w:t>
                          </w:r>
                          <w:r w:rsidRPr="00DA7269">
                            <w:rPr>
                              <w:color w:val="901709" w:themeColor="accent6" w:themeShade="8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45pt;margin-top:10in;width:26.7pt;height:24.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" filled="f" stroked="f" strokeweight=".5pt">
              <v:path arrowok="t"/>
              <v:textbox style="mso-fit-shape-to-text:t" inset="0,0,0,0">
                <w:txbxContent>
                  <w:p w:rsidR="00633FE4" w:rsidRPr="00DA7269" w:rsidRDefault="00633FE4">
                    <w:pPr>
                      <w:pStyle w:val="Pieddepage"/>
                      <w:rPr>
                        <w:color w:val="901709" w:themeColor="accent6" w:themeShade="80"/>
                      </w:rPr>
                    </w:pPr>
                    <w:r w:rsidRPr="00DA7269">
                      <w:rPr>
                        <w:color w:val="901709" w:themeColor="accent6" w:themeShade="80"/>
                      </w:rPr>
                      <w:fldChar w:fldCharType="begin"/>
                    </w:r>
                    <w:r w:rsidRPr="00DA7269">
                      <w:rPr>
                        <w:color w:val="901709" w:themeColor="accent6" w:themeShade="80"/>
                      </w:rPr>
                      <w:instrText>PAGE   \* MERGEFORMAT</w:instrText>
                    </w:r>
                    <w:r w:rsidRPr="00DA7269">
                      <w:rPr>
                        <w:color w:val="901709" w:themeColor="accent6" w:themeShade="80"/>
                      </w:rPr>
                      <w:fldChar w:fldCharType="separate"/>
                    </w:r>
                    <w:r w:rsidR="00FD55CD">
                      <w:rPr>
                        <w:color w:val="901709" w:themeColor="accent6" w:themeShade="80"/>
                      </w:rPr>
                      <w:t>5</w:t>
                    </w:r>
                    <w:r w:rsidRPr="00DA7269">
                      <w:rPr>
                        <w:color w:val="901709" w:themeColor="accent6" w:themeShade="8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F02D3BC"/>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D2E25"/>
    <w:multiLevelType w:val="hybridMultilevel"/>
    <w:tmpl w:val="2848A99C"/>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C54FF0"/>
    <w:multiLevelType w:val="hybridMultilevel"/>
    <w:tmpl w:val="F4DC5C9E"/>
    <w:lvl w:ilvl="0" w:tplc="E6284836">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2645FC0"/>
    <w:multiLevelType w:val="hybridMultilevel"/>
    <w:tmpl w:val="6EDC6D9C"/>
    <w:lvl w:ilvl="0" w:tplc="040C0009">
      <w:start w:val="1"/>
      <w:numFmt w:val="bullet"/>
      <w:lvlText w:val=""/>
      <w:lvlJc w:val="left"/>
      <w:pPr>
        <w:ind w:left="785"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7E5D71"/>
    <w:multiLevelType w:val="hybridMultilevel"/>
    <w:tmpl w:val="C96247C8"/>
    <w:lvl w:ilvl="0" w:tplc="DF622CE6">
      <w:start w:val="1"/>
      <w:numFmt w:val="bullet"/>
      <w:pStyle w:val="Listepuces"/>
      <w:lvlText w:val=""/>
      <w:lvlJc w:val="left"/>
      <w:pPr>
        <w:tabs>
          <w:tab w:val="num" w:pos="864"/>
        </w:tabs>
        <w:ind w:left="936" w:hanging="288"/>
      </w:pPr>
      <w:rPr>
        <w:rFonts w:ascii="Symbol" w:hAnsi="Symbol" w:hint="default"/>
        <w:color w:val="5B9BD5"/>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5"/>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F4C"/>
    <w:rsid w:val="00026A6C"/>
    <w:rsid w:val="00027A9F"/>
    <w:rsid w:val="0003390D"/>
    <w:rsid w:val="00071E6B"/>
    <w:rsid w:val="00081501"/>
    <w:rsid w:val="000A10CF"/>
    <w:rsid w:val="000E0DF6"/>
    <w:rsid w:val="0012354D"/>
    <w:rsid w:val="0013550B"/>
    <w:rsid w:val="001506C9"/>
    <w:rsid w:val="00165A11"/>
    <w:rsid w:val="00180605"/>
    <w:rsid w:val="00193C0B"/>
    <w:rsid w:val="001A2479"/>
    <w:rsid w:val="001B54A0"/>
    <w:rsid w:val="001E7FE5"/>
    <w:rsid w:val="002107C6"/>
    <w:rsid w:val="0021335C"/>
    <w:rsid w:val="00224E35"/>
    <w:rsid w:val="00225582"/>
    <w:rsid w:val="002535AB"/>
    <w:rsid w:val="002C576D"/>
    <w:rsid w:val="002D7894"/>
    <w:rsid w:val="002E6DA3"/>
    <w:rsid w:val="002F597F"/>
    <w:rsid w:val="00334BD1"/>
    <w:rsid w:val="0035720C"/>
    <w:rsid w:val="003640AC"/>
    <w:rsid w:val="00390E3A"/>
    <w:rsid w:val="003D152B"/>
    <w:rsid w:val="003D6CAE"/>
    <w:rsid w:val="003E122F"/>
    <w:rsid w:val="0040040A"/>
    <w:rsid w:val="00422694"/>
    <w:rsid w:val="00434C86"/>
    <w:rsid w:val="00447625"/>
    <w:rsid w:val="004A0E53"/>
    <w:rsid w:val="004A4A08"/>
    <w:rsid w:val="004B6795"/>
    <w:rsid w:val="004E5FA3"/>
    <w:rsid w:val="004F569B"/>
    <w:rsid w:val="00521B7B"/>
    <w:rsid w:val="00522E66"/>
    <w:rsid w:val="00532556"/>
    <w:rsid w:val="005351E2"/>
    <w:rsid w:val="00543A3E"/>
    <w:rsid w:val="005473FC"/>
    <w:rsid w:val="00571541"/>
    <w:rsid w:val="005715E4"/>
    <w:rsid w:val="00580E2F"/>
    <w:rsid w:val="005936B3"/>
    <w:rsid w:val="005B79A2"/>
    <w:rsid w:val="005F2B0A"/>
    <w:rsid w:val="005F5372"/>
    <w:rsid w:val="00607946"/>
    <w:rsid w:val="00633FE4"/>
    <w:rsid w:val="00644319"/>
    <w:rsid w:val="006551CD"/>
    <w:rsid w:val="00657809"/>
    <w:rsid w:val="00683C75"/>
    <w:rsid w:val="00685C15"/>
    <w:rsid w:val="00693D9F"/>
    <w:rsid w:val="006B08E0"/>
    <w:rsid w:val="006D34D6"/>
    <w:rsid w:val="006D6B60"/>
    <w:rsid w:val="00707467"/>
    <w:rsid w:val="0071698E"/>
    <w:rsid w:val="007265F1"/>
    <w:rsid w:val="0072668A"/>
    <w:rsid w:val="00734FD1"/>
    <w:rsid w:val="007440D5"/>
    <w:rsid w:val="0075572F"/>
    <w:rsid w:val="00785946"/>
    <w:rsid w:val="00795602"/>
    <w:rsid w:val="00795936"/>
    <w:rsid w:val="007D543D"/>
    <w:rsid w:val="007E523D"/>
    <w:rsid w:val="007F3368"/>
    <w:rsid w:val="0084753E"/>
    <w:rsid w:val="00867B1B"/>
    <w:rsid w:val="008E164C"/>
    <w:rsid w:val="008E1F4C"/>
    <w:rsid w:val="008E44A5"/>
    <w:rsid w:val="008F0FA0"/>
    <w:rsid w:val="0091421D"/>
    <w:rsid w:val="00922A45"/>
    <w:rsid w:val="00960256"/>
    <w:rsid w:val="00977764"/>
    <w:rsid w:val="009B0CCD"/>
    <w:rsid w:val="009C4F81"/>
    <w:rsid w:val="009E3B5E"/>
    <w:rsid w:val="009E775C"/>
    <w:rsid w:val="00A035BF"/>
    <w:rsid w:val="00A24210"/>
    <w:rsid w:val="00A25A1D"/>
    <w:rsid w:val="00A370C6"/>
    <w:rsid w:val="00A412FA"/>
    <w:rsid w:val="00A55128"/>
    <w:rsid w:val="00AB28D4"/>
    <w:rsid w:val="00AB39B7"/>
    <w:rsid w:val="00AB731D"/>
    <w:rsid w:val="00AE27CA"/>
    <w:rsid w:val="00AF41E7"/>
    <w:rsid w:val="00AF589C"/>
    <w:rsid w:val="00AF7FD6"/>
    <w:rsid w:val="00B111A3"/>
    <w:rsid w:val="00B52524"/>
    <w:rsid w:val="00B608CE"/>
    <w:rsid w:val="00BA5DAC"/>
    <w:rsid w:val="00BD2A98"/>
    <w:rsid w:val="00BE35E2"/>
    <w:rsid w:val="00BF44B2"/>
    <w:rsid w:val="00C218BB"/>
    <w:rsid w:val="00C36113"/>
    <w:rsid w:val="00C44720"/>
    <w:rsid w:val="00C53E96"/>
    <w:rsid w:val="00C551AD"/>
    <w:rsid w:val="00C717C2"/>
    <w:rsid w:val="00C722FA"/>
    <w:rsid w:val="00C924CE"/>
    <w:rsid w:val="00CB65DC"/>
    <w:rsid w:val="00CC171E"/>
    <w:rsid w:val="00CD286E"/>
    <w:rsid w:val="00D00CDB"/>
    <w:rsid w:val="00D6308D"/>
    <w:rsid w:val="00DA066B"/>
    <w:rsid w:val="00DA4EC6"/>
    <w:rsid w:val="00DA6A19"/>
    <w:rsid w:val="00DA7269"/>
    <w:rsid w:val="00DC3BBC"/>
    <w:rsid w:val="00E047AE"/>
    <w:rsid w:val="00E047EE"/>
    <w:rsid w:val="00E22777"/>
    <w:rsid w:val="00E24616"/>
    <w:rsid w:val="00E45A3D"/>
    <w:rsid w:val="00E50216"/>
    <w:rsid w:val="00E718DF"/>
    <w:rsid w:val="00E80393"/>
    <w:rsid w:val="00E83C0D"/>
    <w:rsid w:val="00ED261E"/>
    <w:rsid w:val="00ED3FBA"/>
    <w:rsid w:val="00EE2943"/>
    <w:rsid w:val="00EE4D2D"/>
    <w:rsid w:val="00F072CD"/>
    <w:rsid w:val="00F10568"/>
    <w:rsid w:val="00F437CA"/>
    <w:rsid w:val="00F6186E"/>
    <w:rsid w:val="00F61889"/>
    <w:rsid w:val="00F913AB"/>
    <w:rsid w:val="00F93EBC"/>
    <w:rsid w:val="00FC13FD"/>
    <w:rsid w:val="00FD50FA"/>
    <w:rsid w:val="00FD55CD"/>
    <w:rsid w:val="00FE1B24"/>
    <w:rsid w:val="00FE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178AF8F1-D235-43D1-9401-27870021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pPr>
      <w:spacing w:after="180" w:line="288" w:lineRule="auto"/>
    </w:pPr>
    <w:rPr>
      <w:color w:val="404040"/>
      <w:sz w:val="18"/>
    </w:rPr>
  </w:style>
  <w:style w:type="paragraph" w:styleId="Titre1">
    <w:name w:val="heading 1"/>
    <w:basedOn w:val="Normal"/>
    <w:next w:val="Normal"/>
    <w:link w:val="Titre1Car"/>
    <w:uiPriority w:val="9"/>
    <w:qFormat/>
    <w:rsid w:val="00AB731D"/>
    <w:pPr>
      <w:keepNext/>
      <w:keepLines/>
      <w:spacing w:before="600" w:after="240" w:line="240" w:lineRule="auto"/>
      <w:outlineLvl w:val="0"/>
    </w:pPr>
    <w:rPr>
      <w:b/>
      <w:bCs/>
      <w:caps/>
      <w:color w:val="595959" w:themeColor="text1" w:themeTint="A6"/>
      <w:sz w:val="28"/>
    </w:rPr>
  </w:style>
  <w:style w:type="paragraph" w:styleId="Titre2">
    <w:name w:val="heading 2"/>
    <w:basedOn w:val="Normal"/>
    <w:next w:val="Normal"/>
    <w:link w:val="Titre2Car"/>
    <w:uiPriority w:val="9"/>
    <w:unhideWhenUsed/>
    <w:qFormat/>
    <w:rsid w:val="00AB731D"/>
    <w:pPr>
      <w:keepNext/>
      <w:keepLines/>
      <w:numPr>
        <w:numId w:val="4"/>
      </w:numPr>
      <w:spacing w:before="360" w:after="120" w:line="240" w:lineRule="auto"/>
      <w:outlineLvl w:val="1"/>
    </w:pPr>
    <w:rPr>
      <w:b/>
      <w:bCs/>
      <w:color w:val="6F1107"/>
      <w:sz w:val="24"/>
    </w:rPr>
  </w:style>
  <w:style w:type="paragraph" w:styleId="Titre3">
    <w:name w:val="heading 3"/>
    <w:basedOn w:val="Normal"/>
    <w:next w:val="Normal"/>
    <w:link w:val="Titre3Car"/>
    <w:uiPriority w:val="9"/>
    <w:unhideWhenUsed/>
    <w:qFormat/>
    <w:rsid w:val="0075572F"/>
    <w:pPr>
      <w:keepNext/>
      <w:keepLines/>
      <w:numPr>
        <w:numId w:val="7"/>
      </w:numPr>
      <w:spacing w:before="40" w:after="0"/>
      <w:outlineLvl w:val="2"/>
    </w:pPr>
    <w:rPr>
      <w:rFonts w:eastAsiaTheme="majorEastAsia" w:cstheme="majorBidi"/>
      <w:color w:val="7F7F7F" w:themeColor="text1" w:themeTint="80"/>
      <w:sz w:val="2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B731D"/>
    <w:pPr>
      <w:pBdr>
        <w:left w:val="double" w:sz="18" w:space="4" w:color="6F1107"/>
      </w:pBdr>
      <w:spacing w:after="0" w:line="420" w:lineRule="exact"/>
    </w:pPr>
    <w:rPr>
      <w:rFonts w:ascii="Arial Black" w:eastAsia="Times New Roman" w:hAnsi="Arial Black"/>
      <w:caps/>
      <w:color w:val="C00000"/>
      <w:kern w:val="28"/>
      <w:sz w:val="38"/>
    </w:rPr>
  </w:style>
  <w:style w:type="character" w:customStyle="1" w:styleId="TitreCar">
    <w:name w:val="Titre Car"/>
    <w:link w:val="Titre"/>
    <w:uiPriority w:val="10"/>
    <w:rsid w:val="00AB731D"/>
    <w:rPr>
      <w:rFonts w:ascii="Arial Black" w:eastAsia="Times New Roman" w:hAnsi="Arial Black"/>
      <w:caps/>
      <w:color w:val="C00000"/>
      <w:kern w:val="28"/>
      <w:sz w:val="38"/>
    </w:rPr>
  </w:style>
  <w:style w:type="table" w:styleId="Grilledutableau">
    <w:name w:val="Table Grid"/>
    <w:basedOn w:val="TableauNormal"/>
    <w:uiPriority w:val="39"/>
    <w:rsid w:val="00225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AB731D"/>
    <w:pPr>
      <w:numPr>
        <w:ilvl w:val="1"/>
      </w:numPr>
      <w:pBdr>
        <w:left w:val="double" w:sz="18" w:space="4" w:color="6F1107"/>
      </w:pBdr>
      <w:spacing w:before="80" w:after="0" w:line="280" w:lineRule="exact"/>
    </w:pPr>
    <w:rPr>
      <w:b/>
      <w:bCs/>
      <w:color w:val="808080" w:themeColor="background1" w:themeShade="80"/>
      <w:sz w:val="24"/>
    </w:rPr>
  </w:style>
  <w:style w:type="character" w:customStyle="1" w:styleId="Sous-titreCar">
    <w:name w:val="Sous-titre Car"/>
    <w:link w:val="Sous-titre"/>
    <w:uiPriority w:val="11"/>
    <w:rsid w:val="00AB731D"/>
    <w:rPr>
      <w:b/>
      <w:bCs/>
      <w:color w:val="808080" w:themeColor="background1" w:themeShade="80"/>
      <w:sz w:val="24"/>
    </w:rPr>
  </w:style>
  <w:style w:type="character" w:customStyle="1" w:styleId="Titre1Car">
    <w:name w:val="Titre 1 Car"/>
    <w:link w:val="Titre1"/>
    <w:uiPriority w:val="9"/>
    <w:rsid w:val="00AB731D"/>
    <w:rPr>
      <w:b/>
      <w:bCs/>
      <w:caps/>
      <w:color w:val="595959" w:themeColor="text1" w:themeTint="A6"/>
      <w:sz w:val="28"/>
    </w:rPr>
  </w:style>
  <w:style w:type="table" w:customStyle="1" w:styleId="Tableaudeconseil">
    <w:name w:val="Tableau de conseil"/>
    <w:basedOn w:val="TableauNormal"/>
    <w:uiPriority w:val="99"/>
    <w:rsid w:val="00225582"/>
    <w:tblPr>
      <w:tblInd w:w="0" w:type="dxa"/>
      <w:tblCellMar>
        <w:top w:w="144" w:type="dxa"/>
        <w:left w:w="0" w:type="dxa"/>
        <w:bottom w:w="0" w:type="dxa"/>
        <w:right w:w="0" w:type="dxa"/>
      </w:tblCellMar>
    </w:tblPr>
    <w:tcPr>
      <w:shd w:val="clear" w:color="auto" w:fill="DEEAF6"/>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sz w:val="16"/>
    </w:rPr>
  </w:style>
  <w:style w:type="character" w:styleId="Textedelespacerserv">
    <w:name w:val="Placeholder Text"/>
    <w:uiPriority w:val="99"/>
    <w:semiHidden/>
    <w:rsid w:val="00225582"/>
    <w:rPr>
      <w:color w:val="808080"/>
    </w:rPr>
  </w:style>
  <w:style w:type="paragraph" w:styleId="Sansinterligne">
    <w:name w:val="No Spacing"/>
    <w:uiPriority w:val="36"/>
    <w:qFormat/>
    <w:rsid w:val="00225582"/>
    <w:rPr>
      <w:color w:val="404040"/>
      <w:sz w:val="18"/>
    </w:rPr>
  </w:style>
  <w:style w:type="character" w:customStyle="1" w:styleId="Titre2Car">
    <w:name w:val="Titre 2 Car"/>
    <w:link w:val="Titre2"/>
    <w:uiPriority w:val="9"/>
    <w:rsid w:val="00AB731D"/>
    <w:rPr>
      <w:b/>
      <w:bCs/>
      <w:color w:val="6F1107"/>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Arial Black" w:eastAsia="Times New Roman" w:hAnsi="Arial Black"/>
      <w:noProof/>
      <w:color w:val="1F4E79"/>
      <w:sz w:val="20"/>
    </w:rPr>
  </w:style>
  <w:style w:type="character" w:customStyle="1" w:styleId="PieddepageCar">
    <w:name w:val="Pied de page Car"/>
    <w:link w:val="Pieddepage"/>
    <w:uiPriority w:val="99"/>
    <w:rsid w:val="00225582"/>
    <w:rPr>
      <w:rFonts w:ascii="Arial Black" w:eastAsia="Times New Roman" w:hAnsi="Arial Black" w:cs="Times New Roman"/>
      <w:noProof/>
      <w:color w:val="1F4E79"/>
      <w:sz w:val="20"/>
    </w:rPr>
  </w:style>
  <w:style w:type="table" w:customStyle="1" w:styleId="TableauGrille4-Accentuation11">
    <w:name w:val="Tableau Grille 4 - Accentuation 11"/>
    <w:basedOn w:val="TableauNormal"/>
    <w:uiPriority w:val="49"/>
    <w:rsid w:val="00225582"/>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29" w:type="dxa"/>
        <w:left w:w="108" w:type="dxa"/>
        <w:bottom w:w="29"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lledetableauclaire1">
    <w:name w:val="Grille de tableau claire1"/>
    <w:basedOn w:val="TableauNormal"/>
    <w:uiPriority w:val="40"/>
    <w:rsid w:val="0022558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audobjectifduprojet">
    <w:name w:val="Tableau d’objectif du projet"/>
    <w:basedOn w:val="TableauNormal"/>
    <w:uiPriority w:val="99"/>
    <w:rsid w:val="00225582"/>
    <w:pPr>
      <w:spacing w:before="120" w:after="120"/>
    </w:pPr>
    <w:tblPr>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44" w:type="dxa"/>
        <w:bottom w:w="0"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25582"/>
    <w:rPr>
      <w:rFonts w:ascii="Tahoma" w:hAnsi="Tahoma" w:cs="Tahoma"/>
      <w:sz w:val="16"/>
      <w:szCs w:val="16"/>
    </w:rPr>
  </w:style>
  <w:style w:type="paragraph" w:customStyle="1" w:styleId="titreFAT">
    <w:name w:val="titreFAT"/>
    <w:basedOn w:val="Titre"/>
    <w:link w:val="titreFATCar"/>
    <w:qFormat/>
    <w:rsid w:val="00E80393"/>
    <w:pPr>
      <w:pBdr>
        <w:left w:val="double" w:sz="18" w:space="4" w:color="FF0000"/>
      </w:pBdr>
      <w:spacing w:before="240" w:after="240" w:line="360" w:lineRule="auto"/>
    </w:pPr>
    <w:rPr>
      <w:rFonts w:ascii="Book Antiqua" w:hAnsi="Book Antiqua"/>
      <w:color w:val="6F1107"/>
      <w:sz w:val="56"/>
    </w:rPr>
  </w:style>
  <w:style w:type="paragraph" w:styleId="Paragraphedeliste">
    <w:name w:val="List Paragraph"/>
    <w:basedOn w:val="Normal"/>
    <w:uiPriority w:val="34"/>
    <w:qFormat/>
    <w:rsid w:val="0012354D"/>
    <w:pPr>
      <w:ind w:left="720"/>
      <w:contextualSpacing/>
    </w:pPr>
  </w:style>
  <w:style w:type="character" w:customStyle="1" w:styleId="titreFATCar">
    <w:name w:val="titreFAT Car"/>
    <w:basedOn w:val="TitreCar"/>
    <w:link w:val="titreFAT"/>
    <w:rsid w:val="00E80393"/>
    <w:rPr>
      <w:rFonts w:ascii="Book Antiqua" w:eastAsia="Times New Roman" w:hAnsi="Book Antiqua"/>
      <w:caps/>
      <w:color w:val="6F1107"/>
      <w:kern w:val="28"/>
      <w:sz w:val="56"/>
    </w:rPr>
  </w:style>
  <w:style w:type="character" w:customStyle="1" w:styleId="Titre3Car">
    <w:name w:val="Titre 3 Car"/>
    <w:basedOn w:val="Policepardfaut"/>
    <w:link w:val="Titre3"/>
    <w:uiPriority w:val="9"/>
    <w:rsid w:val="0075572F"/>
    <w:rPr>
      <w:rFonts w:eastAsiaTheme="majorEastAsia" w:cstheme="majorBidi"/>
      <w:color w:val="7F7F7F" w:themeColor="text1" w:themeTint="80"/>
      <w:sz w:val="22"/>
      <w:szCs w:val="24"/>
    </w:rPr>
  </w:style>
  <w:style w:type="character" w:customStyle="1" w:styleId="author-a-z78zz73zz69zz76zhf0z70zz66zkz76zz75zz80zz90zz74ze">
    <w:name w:val="author-a-z78zz73zz69zz76zhf0z70zz66zkz76zz75zz80zz90zz74ze"/>
    <w:basedOn w:val="Policepardfaut"/>
    <w:rsid w:val="00C924CE"/>
  </w:style>
  <w:style w:type="character" w:customStyle="1" w:styleId="author-a-z76zwtz70zwt3vrz81zz87zvyfz68zh">
    <w:name w:val="author-a-z76zwtz70zwt3vrz81zz87zvyfz68zh"/>
    <w:basedOn w:val="Policepardfaut"/>
    <w:rsid w:val="00C9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0286">
      <w:bodyDiv w:val="1"/>
      <w:marLeft w:val="0"/>
      <w:marRight w:val="0"/>
      <w:marTop w:val="0"/>
      <w:marBottom w:val="0"/>
      <w:divBdr>
        <w:top w:val="none" w:sz="0" w:space="0" w:color="auto"/>
        <w:left w:val="none" w:sz="0" w:space="0" w:color="auto"/>
        <w:bottom w:val="none" w:sz="0" w:space="0" w:color="auto"/>
        <w:right w:val="none" w:sz="0" w:space="0" w:color="auto"/>
      </w:divBdr>
      <w:divsChild>
        <w:div w:id="1448740452">
          <w:marLeft w:val="0"/>
          <w:marRight w:val="0"/>
          <w:marTop w:val="0"/>
          <w:marBottom w:val="0"/>
          <w:divBdr>
            <w:top w:val="none" w:sz="0" w:space="0" w:color="auto"/>
            <w:left w:val="none" w:sz="0" w:space="0" w:color="auto"/>
            <w:bottom w:val="none" w:sz="0" w:space="0" w:color="auto"/>
            <w:right w:val="none" w:sz="0" w:space="0" w:color="auto"/>
          </w:divBdr>
        </w:div>
        <w:div w:id="693045466">
          <w:marLeft w:val="0"/>
          <w:marRight w:val="0"/>
          <w:marTop w:val="0"/>
          <w:marBottom w:val="0"/>
          <w:divBdr>
            <w:top w:val="none" w:sz="0" w:space="0" w:color="auto"/>
            <w:left w:val="none" w:sz="0" w:space="0" w:color="auto"/>
            <w:bottom w:val="none" w:sz="0" w:space="0" w:color="auto"/>
            <w:right w:val="none" w:sz="0" w:space="0" w:color="auto"/>
          </w:divBdr>
        </w:div>
      </w:divsChild>
    </w:div>
    <w:div w:id="357656514">
      <w:bodyDiv w:val="1"/>
      <w:marLeft w:val="0"/>
      <w:marRight w:val="0"/>
      <w:marTop w:val="0"/>
      <w:marBottom w:val="0"/>
      <w:divBdr>
        <w:top w:val="none" w:sz="0" w:space="0" w:color="auto"/>
        <w:left w:val="none" w:sz="0" w:space="0" w:color="auto"/>
        <w:bottom w:val="none" w:sz="0" w:space="0" w:color="auto"/>
        <w:right w:val="none" w:sz="0" w:space="0" w:color="auto"/>
      </w:divBdr>
      <w:divsChild>
        <w:div w:id="2104690014">
          <w:marLeft w:val="0"/>
          <w:marRight w:val="0"/>
          <w:marTop w:val="0"/>
          <w:marBottom w:val="0"/>
          <w:divBdr>
            <w:top w:val="none" w:sz="0" w:space="0" w:color="auto"/>
            <w:left w:val="none" w:sz="0" w:space="0" w:color="auto"/>
            <w:bottom w:val="none" w:sz="0" w:space="0" w:color="auto"/>
            <w:right w:val="none" w:sz="0" w:space="0" w:color="auto"/>
          </w:divBdr>
        </w:div>
        <w:div w:id="2007857482">
          <w:marLeft w:val="0"/>
          <w:marRight w:val="0"/>
          <w:marTop w:val="0"/>
          <w:marBottom w:val="0"/>
          <w:divBdr>
            <w:top w:val="none" w:sz="0" w:space="0" w:color="auto"/>
            <w:left w:val="none" w:sz="0" w:space="0" w:color="auto"/>
            <w:bottom w:val="none" w:sz="0" w:space="0" w:color="auto"/>
            <w:right w:val="none" w:sz="0" w:space="0" w:color="auto"/>
          </w:divBdr>
        </w:div>
        <w:div w:id="651369035">
          <w:marLeft w:val="0"/>
          <w:marRight w:val="0"/>
          <w:marTop w:val="0"/>
          <w:marBottom w:val="0"/>
          <w:divBdr>
            <w:top w:val="none" w:sz="0" w:space="0" w:color="auto"/>
            <w:left w:val="none" w:sz="0" w:space="0" w:color="auto"/>
            <w:bottom w:val="none" w:sz="0" w:space="0" w:color="auto"/>
            <w:right w:val="none" w:sz="0" w:space="0" w:color="auto"/>
          </w:divBdr>
        </w:div>
        <w:div w:id="992030022">
          <w:marLeft w:val="0"/>
          <w:marRight w:val="0"/>
          <w:marTop w:val="0"/>
          <w:marBottom w:val="0"/>
          <w:divBdr>
            <w:top w:val="none" w:sz="0" w:space="0" w:color="auto"/>
            <w:left w:val="none" w:sz="0" w:space="0" w:color="auto"/>
            <w:bottom w:val="none" w:sz="0" w:space="0" w:color="auto"/>
            <w:right w:val="none" w:sz="0" w:space="0" w:color="auto"/>
          </w:divBdr>
        </w:div>
        <w:div w:id="1944074460">
          <w:marLeft w:val="0"/>
          <w:marRight w:val="0"/>
          <w:marTop w:val="0"/>
          <w:marBottom w:val="0"/>
          <w:divBdr>
            <w:top w:val="none" w:sz="0" w:space="0" w:color="auto"/>
            <w:left w:val="none" w:sz="0" w:space="0" w:color="auto"/>
            <w:bottom w:val="none" w:sz="0" w:space="0" w:color="auto"/>
            <w:right w:val="none" w:sz="0" w:space="0" w:color="auto"/>
          </w:divBdr>
        </w:div>
        <w:div w:id="1684546848">
          <w:marLeft w:val="0"/>
          <w:marRight w:val="0"/>
          <w:marTop w:val="0"/>
          <w:marBottom w:val="0"/>
          <w:divBdr>
            <w:top w:val="none" w:sz="0" w:space="0" w:color="auto"/>
            <w:left w:val="none" w:sz="0" w:space="0" w:color="auto"/>
            <w:bottom w:val="none" w:sz="0" w:space="0" w:color="auto"/>
            <w:right w:val="none" w:sz="0" w:space="0" w:color="auto"/>
          </w:divBdr>
        </w:div>
        <w:div w:id="1186557999">
          <w:marLeft w:val="0"/>
          <w:marRight w:val="0"/>
          <w:marTop w:val="0"/>
          <w:marBottom w:val="0"/>
          <w:divBdr>
            <w:top w:val="none" w:sz="0" w:space="0" w:color="auto"/>
            <w:left w:val="none" w:sz="0" w:space="0" w:color="auto"/>
            <w:bottom w:val="none" w:sz="0" w:space="0" w:color="auto"/>
            <w:right w:val="none" w:sz="0" w:space="0" w:color="auto"/>
          </w:divBdr>
        </w:div>
        <w:div w:id="1519735174">
          <w:marLeft w:val="0"/>
          <w:marRight w:val="0"/>
          <w:marTop w:val="0"/>
          <w:marBottom w:val="0"/>
          <w:divBdr>
            <w:top w:val="none" w:sz="0" w:space="0" w:color="auto"/>
            <w:left w:val="none" w:sz="0" w:space="0" w:color="auto"/>
            <w:bottom w:val="none" w:sz="0" w:space="0" w:color="auto"/>
            <w:right w:val="none" w:sz="0" w:space="0" w:color="auto"/>
          </w:divBdr>
        </w:div>
        <w:div w:id="853612436">
          <w:marLeft w:val="0"/>
          <w:marRight w:val="0"/>
          <w:marTop w:val="0"/>
          <w:marBottom w:val="0"/>
          <w:divBdr>
            <w:top w:val="none" w:sz="0" w:space="0" w:color="auto"/>
            <w:left w:val="none" w:sz="0" w:space="0" w:color="auto"/>
            <w:bottom w:val="none" w:sz="0" w:space="0" w:color="auto"/>
            <w:right w:val="none" w:sz="0" w:space="0" w:color="auto"/>
          </w:divBdr>
        </w:div>
        <w:div w:id="368654100">
          <w:marLeft w:val="0"/>
          <w:marRight w:val="0"/>
          <w:marTop w:val="0"/>
          <w:marBottom w:val="0"/>
          <w:divBdr>
            <w:top w:val="none" w:sz="0" w:space="0" w:color="auto"/>
            <w:left w:val="none" w:sz="0" w:space="0" w:color="auto"/>
            <w:bottom w:val="none" w:sz="0" w:space="0" w:color="auto"/>
            <w:right w:val="none" w:sz="0" w:space="0" w:color="auto"/>
          </w:divBdr>
        </w:div>
      </w:divsChild>
    </w:div>
    <w:div w:id="803818601">
      <w:bodyDiv w:val="1"/>
      <w:marLeft w:val="0"/>
      <w:marRight w:val="0"/>
      <w:marTop w:val="0"/>
      <w:marBottom w:val="0"/>
      <w:divBdr>
        <w:top w:val="none" w:sz="0" w:space="0" w:color="auto"/>
        <w:left w:val="none" w:sz="0" w:space="0" w:color="auto"/>
        <w:bottom w:val="none" w:sz="0" w:space="0" w:color="auto"/>
        <w:right w:val="none" w:sz="0" w:space="0" w:color="auto"/>
      </w:divBdr>
      <w:divsChild>
        <w:div w:id="121771891">
          <w:marLeft w:val="0"/>
          <w:marRight w:val="1500"/>
          <w:marTop w:val="0"/>
          <w:marBottom w:val="0"/>
          <w:divBdr>
            <w:top w:val="none" w:sz="0" w:space="0" w:color="auto"/>
            <w:left w:val="none" w:sz="0" w:space="0" w:color="auto"/>
            <w:bottom w:val="none" w:sz="0" w:space="0" w:color="auto"/>
            <w:right w:val="none" w:sz="0" w:space="0" w:color="auto"/>
          </w:divBdr>
        </w:div>
        <w:div w:id="782387031">
          <w:marLeft w:val="0"/>
          <w:marRight w:val="1500"/>
          <w:marTop w:val="0"/>
          <w:marBottom w:val="0"/>
          <w:divBdr>
            <w:top w:val="none" w:sz="0" w:space="0" w:color="auto"/>
            <w:left w:val="none" w:sz="0" w:space="0" w:color="auto"/>
            <w:bottom w:val="none" w:sz="0" w:space="0" w:color="auto"/>
            <w:right w:val="none" w:sz="0" w:space="0" w:color="auto"/>
          </w:divBdr>
        </w:div>
        <w:div w:id="1852521895">
          <w:marLeft w:val="0"/>
          <w:marRight w:val="1500"/>
          <w:marTop w:val="0"/>
          <w:marBottom w:val="0"/>
          <w:divBdr>
            <w:top w:val="none" w:sz="0" w:space="0" w:color="auto"/>
            <w:left w:val="none" w:sz="0" w:space="0" w:color="auto"/>
            <w:bottom w:val="none" w:sz="0" w:space="0" w:color="auto"/>
            <w:right w:val="none" w:sz="0" w:space="0" w:color="auto"/>
          </w:divBdr>
        </w:div>
        <w:div w:id="945161898">
          <w:marLeft w:val="0"/>
          <w:marRight w:val="1500"/>
          <w:marTop w:val="0"/>
          <w:marBottom w:val="0"/>
          <w:divBdr>
            <w:top w:val="none" w:sz="0" w:space="0" w:color="auto"/>
            <w:left w:val="none" w:sz="0" w:space="0" w:color="auto"/>
            <w:bottom w:val="none" w:sz="0" w:space="0" w:color="auto"/>
            <w:right w:val="none" w:sz="0" w:space="0" w:color="auto"/>
          </w:divBdr>
        </w:div>
        <w:div w:id="1101878870">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9527D-3282-41CC-9487-6D9AB4B8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CBE9B04D</Template>
  <TotalTime>3</TotalTime>
  <Pages>5</Pages>
  <Words>1189</Words>
  <Characters>6540</Characters>
  <Application>Microsoft Office Word</Application>
  <DocSecurity>4</DocSecurity>
  <Lines>54</Lines>
  <Paragraphs>15</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PAULINE ALLEMAND</dc:creator>
  <cp:keywords/>
  <cp:lastModifiedBy>LOUIS REYNAUD</cp:lastModifiedBy>
  <cp:revision>2</cp:revision>
  <dcterms:created xsi:type="dcterms:W3CDTF">2018-04-30T15:04:00Z</dcterms:created>
  <dcterms:modified xsi:type="dcterms:W3CDTF">2018-04-30T15:04:00Z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