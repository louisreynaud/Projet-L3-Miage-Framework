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777" w:rsidRDefault="00D00CDB" w:rsidP="00E22777">
      <w:r>
        <w:rPr>
          <w:noProof/>
        </w:rPr>
        <w:drawing>
          <wp:anchor distT="0" distB="0" distL="114300" distR="114300" simplePos="0" relativeHeight="251557888" behindDoc="0" locked="0" layoutInCell="1" allowOverlap="1" wp14:anchorId="4369BAB0" wp14:editId="4A2BBDD7">
            <wp:simplePos x="0" y="0"/>
            <wp:positionH relativeFrom="column">
              <wp:posOffset>4857224</wp:posOffset>
            </wp:positionH>
            <wp:positionV relativeFrom="paragraph">
              <wp:posOffset>-515817</wp:posOffset>
            </wp:positionV>
            <wp:extent cx="1562760" cy="1011608"/>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GA.png"/>
                    <pic:cNvPicPr/>
                  </pic:nvPicPr>
                  <pic:blipFill>
                    <a:blip r:embed="rId8">
                      <a:extLst>
                        <a:ext uri="{28A0092B-C50C-407E-A947-70E740481C1C}">
                          <a14:useLocalDpi xmlns:a14="http://schemas.microsoft.com/office/drawing/2010/main" val="0"/>
                        </a:ext>
                      </a:extLst>
                    </a:blip>
                    <a:stretch>
                      <a:fillRect/>
                    </a:stretch>
                  </pic:blipFill>
                  <pic:spPr>
                    <a:xfrm>
                      <a:off x="0" y="0"/>
                      <a:ext cx="1562760" cy="1011608"/>
                    </a:xfrm>
                    <a:prstGeom prst="rect">
                      <a:avLst/>
                    </a:prstGeom>
                  </pic:spPr>
                </pic:pic>
              </a:graphicData>
            </a:graphic>
          </wp:anchor>
        </w:drawing>
      </w:r>
    </w:p>
    <w:p w:rsidR="00E22777" w:rsidRDefault="00E22777" w:rsidP="00E22777"/>
    <w:p w:rsidR="00E22777" w:rsidRDefault="00E22777" w:rsidP="00E22777"/>
    <w:p w:rsidR="00E22777" w:rsidRDefault="00E22777" w:rsidP="00E22777"/>
    <w:p w:rsidR="00E22777" w:rsidRDefault="00E22777" w:rsidP="00E22777"/>
    <w:p w:rsidR="002C576D" w:rsidRDefault="002C576D" w:rsidP="00E22777"/>
    <w:p w:rsidR="00E22777" w:rsidRPr="002C576D" w:rsidRDefault="00E22777" w:rsidP="00E22777">
      <w:pPr>
        <w:rPr>
          <w:sz w:val="24"/>
        </w:rPr>
      </w:pPr>
    </w:p>
    <w:p w:rsidR="00E22777" w:rsidRPr="002C576D" w:rsidRDefault="00E22777" w:rsidP="00201BD4">
      <w:pPr>
        <w:pStyle w:val="titreFAT"/>
        <w:spacing w:before="0" w:line="240" w:lineRule="auto"/>
        <w:jc w:val="left"/>
        <w:rPr>
          <w:rFonts w:ascii="Arial Rounded MT Bold" w:hAnsi="Arial Rounded MT Bold"/>
          <w:sz w:val="72"/>
        </w:rPr>
      </w:pPr>
      <w:r w:rsidRPr="002C576D">
        <w:rPr>
          <w:rFonts w:ascii="Arial Rounded MT Bold" w:hAnsi="Arial Rounded MT Bold"/>
          <w:color w:val="C00000"/>
          <w:sz w:val="72"/>
        </w:rPr>
        <w:t>groupe n°6</w:t>
      </w:r>
      <w:r w:rsidRPr="002C576D">
        <w:rPr>
          <w:rFonts w:ascii="Arial Rounded MT Bold" w:hAnsi="Arial Rounded MT Bold"/>
          <w:sz w:val="72"/>
        </w:rPr>
        <w:br/>
      </w:r>
      <w:r w:rsidR="003225E4">
        <w:rPr>
          <w:rFonts w:ascii="Arial Rounded MT Bold" w:hAnsi="Arial Rounded MT Bold"/>
          <w:sz w:val="72"/>
        </w:rPr>
        <w:t>Plan de développement</w:t>
      </w:r>
    </w:p>
    <w:p w:rsidR="00E22777" w:rsidRPr="002C576D" w:rsidRDefault="000F5410" w:rsidP="00E22777">
      <w:pPr>
        <w:pStyle w:val="titreFAT"/>
        <w:spacing w:after="0"/>
        <w:rPr>
          <w:b/>
          <w:color w:val="808080" w:themeColor="background1" w:themeShade="80"/>
          <w:sz w:val="48"/>
        </w:rPr>
      </w:pPr>
      <w:r>
        <w:rPr>
          <w:b/>
          <w:color w:val="808080" w:themeColor="background1" w:themeShade="80"/>
          <w:sz w:val="48"/>
        </w:rPr>
        <w:t>03/05</w:t>
      </w:r>
      <w:r w:rsidR="00E22777" w:rsidRPr="002C576D">
        <w:rPr>
          <w:b/>
          <w:color w:val="808080" w:themeColor="background1" w:themeShade="80"/>
          <w:sz w:val="48"/>
        </w:rPr>
        <w:t>/2018</w:t>
      </w:r>
    </w:p>
    <w:p w:rsidR="00E22777" w:rsidRPr="00E22777" w:rsidRDefault="00E22777" w:rsidP="00E22777">
      <w:pPr>
        <w:rPr>
          <w:sz w:val="24"/>
        </w:rPr>
      </w:pPr>
    </w:p>
    <w:p w:rsidR="00E22777" w:rsidRDefault="00E22777" w:rsidP="00E22777"/>
    <w:p w:rsidR="00E22777" w:rsidRDefault="00E22777" w:rsidP="00E22777"/>
    <w:p w:rsidR="00E22777" w:rsidRDefault="00A55128" w:rsidP="00A55128">
      <w:pPr>
        <w:ind w:firstLine="720"/>
        <w:rPr>
          <w:rFonts w:ascii="Arial Rounded MT Bold" w:hAnsi="Arial Rounded MT Bold"/>
          <w:color w:val="6F1107"/>
          <w:sz w:val="28"/>
        </w:rPr>
      </w:pPr>
      <w:r w:rsidRPr="00A55128">
        <w:rPr>
          <w:rFonts w:ascii="Arial Rounded MT Bold" w:hAnsi="Arial Rounded MT Bold"/>
          <w:color w:val="6F1107"/>
          <w:sz w:val="28"/>
        </w:rPr>
        <w:t xml:space="preserve">Membres du groupe : </w:t>
      </w:r>
    </w:p>
    <w:p w:rsidR="00E21D65" w:rsidRPr="00A55128" w:rsidRDefault="00E21D65" w:rsidP="00A55128">
      <w:pPr>
        <w:ind w:firstLine="720"/>
        <w:rPr>
          <w:rFonts w:ascii="Arial Rounded MT Bold" w:hAnsi="Arial Rounded MT Bold"/>
          <w:color w:val="6F1107"/>
          <w:sz w:val="28"/>
        </w:rPr>
      </w:pPr>
    </w:p>
    <w:p w:rsidR="00A55128" w:rsidRDefault="00A55128" w:rsidP="00A55128">
      <w:pPr>
        <w:rPr>
          <w:rFonts w:ascii="Arial Rounded MT Bold" w:hAnsi="Arial Rounded MT Bold"/>
          <w:color w:val="6F1107"/>
          <w:sz w:val="22"/>
        </w:rPr>
        <w:sectPr w:rsidR="00A55128" w:rsidSect="00F6186E">
          <w:headerReference w:type="default" r:id="rId9"/>
          <w:pgSz w:w="12240" w:h="15840" w:code="1"/>
          <w:pgMar w:top="1440" w:right="1440" w:bottom="1440" w:left="1440" w:header="720" w:footer="864" w:gutter="0"/>
          <w:cols w:space="720"/>
          <w:titlePg/>
          <w:docGrid w:linePitch="360"/>
        </w:sectPr>
      </w:pPr>
    </w:p>
    <w:p w:rsidR="00212A7A" w:rsidRDefault="00212A7A" w:rsidP="00212A7A">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lastRenderedPageBreak/>
        <w:t>BOURRET Aurélien</w:t>
      </w:r>
      <w:r>
        <w:rPr>
          <w:rFonts w:ascii="Arial Rounded MT Bold" w:hAnsi="Arial Rounded MT Bold"/>
          <w:color w:val="7F7F7F" w:themeColor="text1" w:themeTint="80"/>
          <w:sz w:val="24"/>
        </w:rPr>
        <w:t> : chef de projet</w:t>
      </w:r>
    </w:p>
    <w:p w:rsidR="00E21D65" w:rsidRDefault="00212A7A" w:rsidP="00E21D65">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KANE Fatou Aicha</w:t>
      </w:r>
      <w:r>
        <w:rPr>
          <w:rFonts w:ascii="Arial Rounded MT Bold" w:hAnsi="Arial Rounded MT Bold"/>
          <w:color w:val="7F7F7F" w:themeColor="text1" w:themeTint="80"/>
          <w:sz w:val="24"/>
        </w:rPr>
        <w:t xml:space="preserve"> : responsable de la communication </w:t>
      </w:r>
    </w:p>
    <w:p w:rsidR="00E21D65" w:rsidRDefault="00E21D65" w:rsidP="00E21D65">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REYNAUD Louis</w:t>
      </w:r>
      <w:r>
        <w:rPr>
          <w:rFonts w:ascii="Arial Rounded MT Bold" w:hAnsi="Arial Rounded MT Bold"/>
          <w:color w:val="7F7F7F" w:themeColor="text1" w:themeTint="80"/>
          <w:sz w:val="24"/>
        </w:rPr>
        <w:t> : responsable organisation</w:t>
      </w:r>
    </w:p>
    <w:p w:rsidR="00E21D65" w:rsidRDefault="00E21D65" w:rsidP="00E21D65">
      <w:pPr>
        <w:rPr>
          <w:rFonts w:ascii="Arial Rounded MT Bold" w:hAnsi="Arial Rounded MT Bold"/>
          <w:color w:val="7F7F7F" w:themeColor="text1" w:themeTint="80"/>
          <w:sz w:val="24"/>
        </w:rPr>
        <w:sectPr w:rsidR="00E21D65" w:rsidSect="00212A7A">
          <w:type w:val="continuous"/>
          <w:pgSz w:w="12240" w:h="15840" w:code="1"/>
          <w:pgMar w:top="1440" w:right="1440" w:bottom="1440" w:left="1440" w:header="720" w:footer="864" w:gutter="0"/>
          <w:cols w:space="720"/>
          <w:docGrid w:linePitch="360"/>
        </w:sectPr>
      </w:pPr>
      <w:r w:rsidRPr="00A55128">
        <w:rPr>
          <w:rFonts w:ascii="Arial Rounded MT Bold" w:hAnsi="Arial Rounded MT Bold"/>
          <w:color w:val="7F7F7F" w:themeColor="text1" w:themeTint="80"/>
          <w:sz w:val="24"/>
        </w:rPr>
        <w:t>ALLEMAND Pauline</w:t>
      </w:r>
      <w:r w:rsidR="00B54B2A">
        <w:rPr>
          <w:rFonts w:ascii="Arial Rounded MT Bold" w:hAnsi="Arial Rounded MT Bold"/>
          <w:color w:val="7F7F7F" w:themeColor="text1" w:themeTint="80"/>
          <w:sz w:val="24"/>
        </w:rPr>
        <w:t> : responsable rédaction</w:t>
      </w:r>
    </w:p>
    <w:p w:rsidR="00A55128" w:rsidRPr="0033724B" w:rsidRDefault="00A55128" w:rsidP="00C05113">
      <w:pPr>
        <w:ind w:firstLine="720"/>
        <w:rPr>
          <w:rFonts w:ascii="Arial Rounded MT Bold" w:hAnsi="Arial Rounded MT Bold"/>
          <w:color w:val="7F7F7F" w:themeColor="text1" w:themeTint="80"/>
          <w:sz w:val="24"/>
          <w:lang w:val="en-US"/>
        </w:rPr>
      </w:pPr>
      <w:r w:rsidRPr="0033724B">
        <w:rPr>
          <w:rFonts w:ascii="Arial Rounded MT Bold" w:hAnsi="Arial Rounded MT Bold"/>
          <w:color w:val="7F7F7F" w:themeColor="text1" w:themeTint="80"/>
          <w:sz w:val="24"/>
          <w:lang w:val="en-US"/>
        </w:rPr>
        <w:lastRenderedPageBreak/>
        <w:t>DIOUAN Ahlame</w:t>
      </w:r>
    </w:p>
    <w:p w:rsidR="00A55128" w:rsidRPr="0033724B" w:rsidRDefault="00A55128" w:rsidP="00C05113">
      <w:pPr>
        <w:ind w:firstLine="720"/>
        <w:rPr>
          <w:rFonts w:ascii="Arial Rounded MT Bold" w:hAnsi="Arial Rounded MT Bold"/>
          <w:color w:val="7F7F7F" w:themeColor="text1" w:themeTint="80"/>
          <w:sz w:val="24"/>
          <w:lang w:val="en-US"/>
        </w:rPr>
      </w:pPr>
      <w:r w:rsidRPr="0033724B">
        <w:rPr>
          <w:rFonts w:ascii="Arial Rounded MT Bold" w:hAnsi="Arial Rounded MT Bold"/>
          <w:color w:val="7F7F7F" w:themeColor="text1" w:themeTint="80"/>
          <w:sz w:val="24"/>
          <w:lang w:val="en-US"/>
        </w:rPr>
        <w:t>ESSAKKAY Nabil</w:t>
      </w:r>
    </w:p>
    <w:p w:rsidR="00A55128" w:rsidRPr="0033724B" w:rsidRDefault="00A55128" w:rsidP="00C05113">
      <w:pPr>
        <w:ind w:firstLine="720"/>
        <w:rPr>
          <w:rFonts w:ascii="Arial Rounded MT Bold" w:hAnsi="Arial Rounded MT Bold"/>
          <w:color w:val="7F7F7F" w:themeColor="text1" w:themeTint="80"/>
          <w:sz w:val="24"/>
          <w:lang w:val="en-US"/>
        </w:rPr>
      </w:pPr>
      <w:r w:rsidRPr="0033724B">
        <w:rPr>
          <w:rFonts w:ascii="Arial Rounded MT Bold" w:hAnsi="Arial Rounded MT Bold"/>
          <w:color w:val="7F7F7F" w:themeColor="text1" w:themeTint="80"/>
          <w:sz w:val="24"/>
          <w:lang w:val="en-US"/>
        </w:rPr>
        <w:t>DAEF Anass</w:t>
      </w:r>
    </w:p>
    <w:p w:rsidR="00E22777" w:rsidRPr="0033724B" w:rsidRDefault="00E22777" w:rsidP="00E22777">
      <w:pPr>
        <w:rPr>
          <w:lang w:val="en-US"/>
        </w:rPr>
      </w:pPr>
    </w:p>
    <w:p w:rsidR="00D01FD0" w:rsidRPr="0033724B" w:rsidRDefault="00D01FD0" w:rsidP="00D01FD0">
      <w:pPr>
        <w:pStyle w:val="Titre1"/>
        <w:spacing w:before="0" w:after="0"/>
        <w:rPr>
          <w:lang w:val="en-US"/>
        </w:rPr>
      </w:pPr>
    </w:p>
    <w:p w:rsidR="003D2872" w:rsidRDefault="003D2872" w:rsidP="004F16EA">
      <w:pPr>
        <w:pStyle w:val="Titre1"/>
        <w:spacing w:before="0" w:after="0"/>
      </w:pPr>
      <w:r>
        <w:t>Introduction</w:t>
      </w:r>
    </w:p>
    <w:p w:rsidR="004F16EA" w:rsidRPr="004F16EA" w:rsidRDefault="004F16EA" w:rsidP="004F16EA">
      <w:pPr>
        <w:spacing w:after="0"/>
      </w:pPr>
    </w:p>
    <w:p w:rsidR="003D2872" w:rsidRDefault="003D2872" w:rsidP="000F5410">
      <w:pPr>
        <w:ind w:firstLine="720"/>
      </w:pPr>
      <w:r w:rsidRPr="003D2872">
        <w:t>Tout au long de notre projet, nous avons mis en place une organisation afin d’être plus efficace. Ce document présente comment nous nous sommes départagé le travail, les choix effectués et l’organisation générale chronologiquement, entre le début du projet et l’entrée dans la phase de développement.</w:t>
      </w:r>
    </w:p>
    <w:p w:rsidR="00737EF8" w:rsidRPr="003D2872" w:rsidRDefault="00737EF8" w:rsidP="000F5410">
      <w:pPr>
        <w:ind w:firstLine="720"/>
      </w:pPr>
    </w:p>
    <w:p w:rsidR="003D2872" w:rsidRPr="003D2872" w:rsidRDefault="003D2872" w:rsidP="003D2872">
      <w:pPr>
        <w:pStyle w:val="Titre1"/>
      </w:pPr>
      <w:r>
        <w:t>Presentation</w:t>
      </w:r>
    </w:p>
    <w:p w:rsidR="003D2872" w:rsidRDefault="003D2872" w:rsidP="003D2872">
      <w:pPr>
        <w:pStyle w:val="Titre2"/>
      </w:pPr>
      <w:r>
        <w:t>Phase de recherche sur le sujet</w:t>
      </w:r>
    </w:p>
    <w:p w:rsidR="003D2872" w:rsidRDefault="004F16EA" w:rsidP="009B56BB">
      <w:pPr>
        <w:spacing w:before="240"/>
        <w:ind w:firstLine="360"/>
      </w:pPr>
      <w:r>
        <w:t>En premier lieu, n</w:t>
      </w:r>
      <w:r w:rsidR="003D2872">
        <w:t xml:space="preserve">ous nous sommes </w:t>
      </w:r>
      <w:r w:rsidR="00415EFE">
        <w:t>penchés</w:t>
      </w:r>
      <w:r>
        <w:t xml:space="preserve"> sur l’objectif </w:t>
      </w:r>
      <w:r w:rsidR="00415EFE">
        <w:t>du projet. A l’issu</w:t>
      </w:r>
      <w:r>
        <w:t>e</w:t>
      </w:r>
      <w:r w:rsidR="00415EFE">
        <w:t xml:space="preserve"> de la première semaine, nous avons eu l’occasion de mettre en place un début d’organisation en </w:t>
      </w:r>
      <w:r>
        <w:t xml:space="preserve">définissant </w:t>
      </w:r>
      <w:r w:rsidR="00415EFE">
        <w:t xml:space="preserve">des </w:t>
      </w:r>
      <w:r>
        <w:t xml:space="preserve">tâches générales </w:t>
      </w:r>
      <w:r w:rsidR="009B56BB">
        <w:t xml:space="preserve">(recherche des différentes technologies et possibilités) </w:t>
      </w:r>
      <w:r>
        <w:t xml:space="preserve">et en assignant des </w:t>
      </w:r>
      <w:r w:rsidR="00415EFE">
        <w:t xml:space="preserve">rôles à certains membres du groupe, rôles </w:t>
      </w:r>
      <w:r w:rsidR="009B56BB">
        <w:t>explicités</w:t>
      </w:r>
      <w:r w:rsidR="00415EFE">
        <w:t xml:space="preserve"> précédemment. Puis nous nous sommes penchés sur la rédaction d’une ébauche de cahier des charges présentant les </w:t>
      </w:r>
      <w:r w:rsidR="009D7C5F">
        <w:t>idées que nous avions trouvées, avons mis en place des outils de gestion de versions (GitHub) ainsi que des outils de gestion de projet (diagrammes de Gantt</w:t>
      </w:r>
      <w:r w:rsidR="00431C92">
        <w:t xml:space="preserve"> et site Odoo</w:t>
      </w:r>
      <w:r w:rsidR="009D7C5F">
        <w:t>).</w:t>
      </w:r>
    </w:p>
    <w:p w:rsidR="00415EFE" w:rsidRDefault="003D2872" w:rsidP="00737EF8">
      <w:pPr>
        <w:pStyle w:val="Titre2"/>
      </w:pPr>
      <w:r>
        <w:t>Phase de conception</w:t>
      </w:r>
    </w:p>
    <w:p w:rsidR="00415EFE" w:rsidRDefault="00415EFE" w:rsidP="009B56BB">
      <w:pPr>
        <w:spacing w:before="240"/>
        <w:ind w:firstLine="360"/>
      </w:pPr>
      <w:r>
        <w:t xml:space="preserve">Au terme de l’audit dédié au cahier des charges, nous avons modifiés </w:t>
      </w:r>
      <w:r w:rsidR="009B56BB">
        <w:t>notre vision</w:t>
      </w:r>
      <w:r>
        <w:t xml:space="preserve"> du framework et de l’application témoin et avons définis des rôles plus précis. Louis Reynaud et </w:t>
      </w:r>
      <w:r w:rsidR="000F5410">
        <w:t xml:space="preserve">Pauline Allemand ont effectués </w:t>
      </w:r>
      <w:r w:rsidR="009B56BB">
        <w:t>la rédaction</w:t>
      </w:r>
      <w:r>
        <w:t xml:space="preserve"> du cahier des charges et</w:t>
      </w:r>
      <w:r w:rsidR="000F5410">
        <w:t xml:space="preserve"> </w:t>
      </w:r>
      <w:r w:rsidR="009B56BB">
        <w:t xml:space="preserve">l’explicitation </w:t>
      </w:r>
      <w:r w:rsidR="000F5410">
        <w:t xml:space="preserve">des fonctionnalités du projet. </w:t>
      </w:r>
      <w:r>
        <w:t xml:space="preserve">Aurelien Bourret et Nabil Essakkay </w:t>
      </w:r>
      <w:r w:rsidR="00737EF8">
        <w:t>ont travaillé sur</w:t>
      </w:r>
      <w:r w:rsidR="000F5410">
        <w:t xml:space="preserve"> les différentes technologies de communication, </w:t>
      </w:r>
      <w:r w:rsidR="00737EF8">
        <w:t>c’est à dire</w:t>
      </w:r>
      <w:r w:rsidR="000F5410">
        <w:t xml:space="preserve"> </w:t>
      </w:r>
      <w:r w:rsidR="00737EF8">
        <w:t>les échanges clients-serveur via</w:t>
      </w:r>
      <w:r w:rsidR="000F5410">
        <w:t xml:space="preserve"> des sockets et </w:t>
      </w:r>
      <w:r w:rsidR="00737EF8">
        <w:t xml:space="preserve">la technologie </w:t>
      </w:r>
      <w:r w:rsidR="000F5410">
        <w:t>RMI (Remote Method Invocation)</w:t>
      </w:r>
      <w:r w:rsidR="00737EF8">
        <w:t xml:space="preserve"> dans le cadre de la communication instantanée entre utilisateurs</w:t>
      </w:r>
      <w:r w:rsidR="000F5410">
        <w:t>. Fatou Aicha Kane, Ahlame Diouan et Anass Daef se sont pe</w:t>
      </w:r>
      <w:r w:rsidR="00737EF8">
        <w:t>nchés</w:t>
      </w:r>
      <w:r w:rsidR="000F5410">
        <w:t xml:space="preserve"> sur les interfaces et les maquettes de l’application ainsi que </w:t>
      </w:r>
      <w:r w:rsidR="00737EF8">
        <w:t xml:space="preserve">sur </w:t>
      </w:r>
      <w:r w:rsidR="000F5410">
        <w:t>la base de données externe</w:t>
      </w:r>
      <w:r w:rsidR="00737EF8">
        <w:t xml:space="preserve"> et l’intégration de celle-ci à notre projet</w:t>
      </w:r>
      <w:r w:rsidR="000F5410">
        <w:t>.</w:t>
      </w:r>
    </w:p>
    <w:p w:rsidR="003D2872" w:rsidRPr="003D2872" w:rsidRDefault="003D2872" w:rsidP="003D2872">
      <w:pPr>
        <w:pStyle w:val="Titre2"/>
      </w:pPr>
      <w:r>
        <w:t>Phase de développement</w:t>
      </w:r>
    </w:p>
    <w:p w:rsidR="003624B7" w:rsidRDefault="000F5410" w:rsidP="003624B7">
      <w:pPr>
        <w:spacing w:before="240" w:after="0"/>
        <w:ind w:firstLine="360"/>
      </w:pPr>
      <w:r>
        <w:t>Nous entamons actuellement la phase de développement</w:t>
      </w:r>
      <w:r w:rsidR="00944E03">
        <w:t>.</w:t>
      </w:r>
    </w:p>
    <w:p w:rsidR="009D7C5F" w:rsidRDefault="00944E03" w:rsidP="003624B7">
      <w:pPr>
        <w:spacing w:after="0"/>
        <w:ind w:firstLine="360"/>
      </w:pPr>
      <w:r>
        <w:t>Afin de garder une vision claire de notre projet, nous</w:t>
      </w:r>
      <w:r w:rsidR="009D7C5F">
        <w:t xml:space="preserve"> avons mis en place des tâch</w:t>
      </w:r>
      <w:r w:rsidR="00737EF8">
        <w:t>es à réaliser</w:t>
      </w:r>
      <w:r>
        <w:t>, que nous pourrons visualiser et consulter via nos outils de gestion (Gantt et Odoo)</w:t>
      </w:r>
      <w:r w:rsidR="00737EF8">
        <w:t xml:space="preserve">. </w:t>
      </w:r>
      <w:r>
        <w:t xml:space="preserve">Certaines tâches ont été priorisées </w:t>
      </w:r>
      <w:r w:rsidR="00737EF8">
        <w:t xml:space="preserve">et </w:t>
      </w:r>
      <w:r>
        <w:t>d'autres ont été</w:t>
      </w:r>
      <w:r w:rsidR="00737EF8">
        <w:t xml:space="preserve"> mis</w:t>
      </w:r>
      <w:r>
        <w:t>es</w:t>
      </w:r>
      <w:r w:rsidR="00737EF8">
        <w:t xml:space="preserve"> en suspens</w:t>
      </w:r>
      <w:r>
        <w:t>. En effet, contraints par le temps, nous ne pourrons peut-être pas développés la totalité de nos idées.</w:t>
      </w:r>
    </w:p>
    <w:p w:rsidR="00B303F3" w:rsidRDefault="00B303F3" w:rsidP="003624B7">
      <w:pPr>
        <w:spacing w:after="0"/>
        <w:ind w:firstLine="360"/>
      </w:pPr>
    </w:p>
    <w:p w:rsidR="00B303F3" w:rsidRDefault="00B303F3" w:rsidP="003624B7">
      <w:pPr>
        <w:spacing w:after="0"/>
        <w:ind w:firstLine="360"/>
      </w:pPr>
      <w:r>
        <w:t>Ci-après, se t</w:t>
      </w:r>
      <w:r w:rsidR="00536BBE">
        <w:t>rouvent la</w:t>
      </w:r>
      <w:r>
        <w:t xml:space="preserve"> </w:t>
      </w:r>
      <w:r w:rsidR="00536BBE">
        <w:t xml:space="preserve">liste des </w:t>
      </w:r>
      <w:r>
        <w:t xml:space="preserve">différentes tâches </w:t>
      </w:r>
      <w:r w:rsidR="00536BBE">
        <w:t>étayée</w:t>
      </w:r>
      <w:r w:rsidR="00AC3686">
        <w:t xml:space="preserve"> par un diagramme de Gantt</w:t>
      </w:r>
      <w:bookmarkStart w:id="0" w:name="_GoBack"/>
      <w:bookmarkEnd w:id="0"/>
      <w:r w:rsidR="00AC3686">
        <w:t>.</w:t>
      </w:r>
    </w:p>
    <w:p w:rsidR="009D7C5F" w:rsidRDefault="009D7C5F">
      <w:pPr>
        <w:spacing w:after="0" w:line="240" w:lineRule="auto"/>
        <w:jc w:val="left"/>
        <w:rPr>
          <w:b/>
          <w:bCs/>
          <w:caps/>
          <w:color w:val="595959" w:themeColor="text1" w:themeTint="A6"/>
          <w:sz w:val="28"/>
        </w:rPr>
      </w:pPr>
      <w:r>
        <w:br w:type="page"/>
      </w:r>
    </w:p>
    <w:p w:rsidR="009D7C5F" w:rsidRDefault="009D7C5F" w:rsidP="009D7C5F">
      <w:pPr>
        <w:pStyle w:val="Titre1"/>
      </w:pPr>
      <w:r>
        <w:t>Liste des taches</w:t>
      </w:r>
    </w:p>
    <w:p w:rsidR="009D7C5F" w:rsidRPr="009D7C5F" w:rsidRDefault="009D7C5F" w:rsidP="009D7C5F"/>
    <w:p w:rsidR="009D7C5F" w:rsidRDefault="009D7C5F" w:rsidP="009D7C5F">
      <w:r>
        <w:rPr>
          <w:noProof/>
        </w:rPr>
        <w:drawing>
          <wp:inline distT="0" distB="0" distL="0" distR="0" wp14:anchorId="76A64394" wp14:editId="625CFB48">
            <wp:extent cx="6858000" cy="432371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323715"/>
                    </a:xfrm>
                    <a:prstGeom prst="rect">
                      <a:avLst/>
                    </a:prstGeom>
                  </pic:spPr>
                </pic:pic>
              </a:graphicData>
            </a:graphic>
          </wp:inline>
        </w:drawing>
      </w:r>
    </w:p>
    <w:p w:rsidR="009D7C5F" w:rsidRDefault="009D7C5F">
      <w:pPr>
        <w:spacing w:after="0" w:line="240" w:lineRule="auto"/>
        <w:jc w:val="left"/>
      </w:pPr>
    </w:p>
    <w:p w:rsidR="009D7C5F" w:rsidRDefault="009D7C5F">
      <w:pPr>
        <w:spacing w:after="0" w:line="240" w:lineRule="auto"/>
        <w:jc w:val="left"/>
        <w:rPr>
          <w:b/>
          <w:bCs/>
          <w:caps/>
          <w:color w:val="595959" w:themeColor="text1" w:themeTint="A6"/>
          <w:sz w:val="28"/>
        </w:rPr>
      </w:pPr>
      <w:r>
        <w:br w:type="page"/>
      </w:r>
    </w:p>
    <w:p w:rsidR="009D7C5F" w:rsidRPr="009D7C5F" w:rsidRDefault="009D7C5F" w:rsidP="009D7C5F">
      <w:pPr>
        <w:pStyle w:val="Titre1"/>
      </w:pPr>
      <w:r>
        <w:t>diagramme de gantt</w:t>
      </w:r>
    </w:p>
    <w:sectPr w:rsidR="009D7C5F" w:rsidRPr="009D7C5F" w:rsidSect="00C05113">
      <w:type w:val="continuous"/>
      <w:pgSz w:w="12240" w:h="15840" w:code="1"/>
      <w:pgMar w:top="720" w:right="720" w:bottom="1134" w:left="720" w:header="720" w:footer="86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EF8" w:rsidRDefault="00737EF8">
      <w:pPr>
        <w:spacing w:after="0" w:line="240" w:lineRule="auto"/>
      </w:pPr>
      <w:r>
        <w:separator/>
      </w:r>
    </w:p>
  </w:endnote>
  <w:endnote w:type="continuationSeparator" w:id="0">
    <w:p w:rsidR="00737EF8" w:rsidRDefault="00737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Rounded MT Bold">
    <w:altName w:val="Nyala"/>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EF8" w:rsidRDefault="00737EF8">
      <w:pPr>
        <w:spacing w:after="0" w:line="240" w:lineRule="auto"/>
      </w:pPr>
      <w:r>
        <w:separator/>
      </w:r>
    </w:p>
  </w:footnote>
  <w:footnote w:type="continuationSeparator" w:id="0">
    <w:p w:rsidR="00737EF8" w:rsidRDefault="00737E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EF8" w:rsidRPr="00AB731D" w:rsidRDefault="00737EF8" w:rsidP="00201BD4">
    <w:pPr>
      <w:pStyle w:val="Titre"/>
      <w:jc w:val="left"/>
    </w:pPr>
    <w:r>
      <w:rPr>
        <w:noProof/>
      </w:rPr>
      <w:drawing>
        <wp:anchor distT="0" distB="0" distL="114300" distR="114300" simplePos="0" relativeHeight="251661312" behindDoc="0" locked="0" layoutInCell="1" allowOverlap="1" wp14:anchorId="4A0C8E09" wp14:editId="5EB1D88B">
          <wp:simplePos x="0" y="0"/>
          <wp:positionH relativeFrom="column">
            <wp:posOffset>4822635</wp:posOffset>
          </wp:positionH>
          <wp:positionV relativeFrom="paragraph">
            <wp:posOffset>-240030</wp:posOffset>
          </wp:positionV>
          <wp:extent cx="1562760" cy="1011608"/>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GA.png"/>
                  <pic:cNvPicPr/>
                </pic:nvPicPr>
                <pic:blipFill>
                  <a:blip r:embed="rId1">
                    <a:extLst>
                      <a:ext uri="{28A0092B-C50C-407E-A947-70E740481C1C}">
                        <a14:useLocalDpi xmlns:a14="http://schemas.microsoft.com/office/drawing/2010/main" val="0"/>
                      </a:ext>
                    </a:extLst>
                  </a:blip>
                  <a:stretch>
                    <a:fillRect/>
                  </a:stretch>
                </pic:blipFill>
                <pic:spPr>
                  <a:xfrm>
                    <a:off x="0" y="0"/>
                    <a:ext cx="1562760" cy="1011608"/>
                  </a:xfrm>
                  <a:prstGeom prst="rect">
                    <a:avLst/>
                  </a:prstGeom>
                </pic:spPr>
              </pic:pic>
            </a:graphicData>
          </a:graphic>
        </wp:anchor>
      </w:drawing>
    </w:r>
    <w:r w:rsidRPr="00AB731D">
      <w:t>groupe n°6</w:t>
    </w:r>
    <w:r w:rsidRPr="00AB731D">
      <w:br/>
      <w:t>cahier des charges</w:t>
    </w:r>
  </w:p>
  <w:p w:rsidR="00737EF8" w:rsidRPr="00AB731D" w:rsidRDefault="00737EF8" w:rsidP="00E718DF">
    <w:pPr>
      <w:pStyle w:val="Sous-titre"/>
    </w:pPr>
    <w:r w:rsidRPr="00AB731D">
      <w:t>27/04/2018</w:t>
    </w:r>
  </w:p>
  <w:p w:rsidR="00737EF8" w:rsidRDefault="00737EF8">
    <w:pPr>
      <w:pStyle w:val="En-tte"/>
    </w:pPr>
    <w:r>
      <w:rPr>
        <w:noProof/>
      </w:rPr>
      <mc:AlternateContent>
        <mc:Choice Requires="wps">
          <w:drawing>
            <wp:anchor distT="0" distB="0" distL="114300" distR="114300" simplePos="0" relativeHeight="251659264" behindDoc="0" locked="0" layoutInCell="1" allowOverlap="1">
              <wp:simplePos x="0" y="0"/>
              <wp:positionH relativeFrom="page">
                <wp:posOffset>571500</wp:posOffset>
              </wp:positionH>
              <wp:positionV relativeFrom="page">
                <wp:posOffset>9144000</wp:posOffset>
              </wp:positionV>
              <wp:extent cx="339090" cy="306070"/>
              <wp:effectExtent l="0" t="0" r="3810" b="11430"/>
              <wp:wrapNone/>
              <wp:docPr id="22" name="Zone de texte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306070"/>
                      </a:xfrm>
                      <a:prstGeom prst="rect">
                        <a:avLst/>
                      </a:prstGeom>
                      <a:noFill/>
                      <a:ln w="6350">
                        <a:noFill/>
                      </a:ln>
                      <a:effectLst/>
                    </wps:spPr>
                    <wps:txbx>
                      <w:txbxContent>
                        <w:p w:rsidR="00737EF8" w:rsidRPr="00DA7269" w:rsidRDefault="00737EF8">
                          <w:pPr>
                            <w:pStyle w:val="Pieddepage"/>
                            <w:rPr>
                              <w:color w:val="901709" w:themeColor="accent6" w:themeShade="80"/>
                            </w:rPr>
                          </w:pPr>
                          <w:r w:rsidRPr="00DA7269">
                            <w:rPr>
                              <w:color w:val="901709" w:themeColor="accent6" w:themeShade="80"/>
                            </w:rPr>
                            <w:fldChar w:fldCharType="begin"/>
                          </w:r>
                          <w:r w:rsidRPr="00DA7269">
                            <w:rPr>
                              <w:color w:val="901709" w:themeColor="accent6" w:themeShade="80"/>
                            </w:rPr>
                            <w:instrText>PAGE   \* MERGEFORMAT</w:instrText>
                          </w:r>
                          <w:r w:rsidRPr="00DA7269">
                            <w:rPr>
                              <w:color w:val="901709" w:themeColor="accent6" w:themeShade="80"/>
                            </w:rPr>
                            <w:fldChar w:fldCharType="separate"/>
                          </w:r>
                          <w:r w:rsidR="000A63ED">
                            <w:rPr>
                              <w:color w:val="901709" w:themeColor="accent6" w:themeShade="80"/>
                            </w:rPr>
                            <w:t>4</w:t>
                          </w:r>
                          <w:r w:rsidRPr="00DA7269">
                            <w:rPr>
                              <w:color w:val="901709" w:themeColor="accent6" w:themeShade="8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left:0;text-align:left;margin-left:45pt;margin-top:10in;width:26.7pt;height:24.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" filled="f" stroked="f" strokeweight=".5pt">
              <v:path arrowok="t"/>
              <v:textbox style="mso-fit-shape-to-text:t" inset="0,0,0,0">
                <w:txbxContent>
                  <w:p w:rsidR="00737EF8" w:rsidRPr="00DA7269" w:rsidRDefault="00737EF8">
                    <w:pPr>
                      <w:pStyle w:val="Pieddepage"/>
                      <w:rPr>
                        <w:color w:val="901709" w:themeColor="accent6" w:themeShade="80"/>
                      </w:rPr>
                    </w:pPr>
                    <w:r w:rsidRPr="00DA7269">
                      <w:rPr>
                        <w:color w:val="901709" w:themeColor="accent6" w:themeShade="80"/>
                      </w:rPr>
                      <w:fldChar w:fldCharType="begin"/>
                    </w:r>
                    <w:r w:rsidRPr="00DA7269">
                      <w:rPr>
                        <w:color w:val="901709" w:themeColor="accent6" w:themeShade="80"/>
                      </w:rPr>
                      <w:instrText>PAGE   \* MERGEFORMAT</w:instrText>
                    </w:r>
                    <w:r w:rsidRPr="00DA7269">
                      <w:rPr>
                        <w:color w:val="901709" w:themeColor="accent6" w:themeShade="80"/>
                      </w:rPr>
                      <w:fldChar w:fldCharType="separate"/>
                    </w:r>
                    <w:r w:rsidR="000A63ED">
                      <w:rPr>
                        <w:color w:val="901709" w:themeColor="accent6" w:themeShade="80"/>
                      </w:rPr>
                      <w:t>4</w:t>
                    </w:r>
                    <w:r w:rsidRPr="00DA7269">
                      <w:rPr>
                        <w:color w:val="901709" w:themeColor="accent6" w:themeShade="8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F02D3BC"/>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FD2E25"/>
    <w:multiLevelType w:val="hybridMultilevel"/>
    <w:tmpl w:val="2848A99C"/>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4C54FF0"/>
    <w:multiLevelType w:val="hybridMultilevel"/>
    <w:tmpl w:val="F4DC5C9E"/>
    <w:lvl w:ilvl="0" w:tplc="E6284836">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2645FC0"/>
    <w:multiLevelType w:val="hybridMultilevel"/>
    <w:tmpl w:val="6EDC6D9C"/>
    <w:lvl w:ilvl="0" w:tplc="040C0009">
      <w:start w:val="1"/>
      <w:numFmt w:val="bullet"/>
      <w:lvlText w:val=""/>
      <w:lvlJc w:val="left"/>
      <w:pPr>
        <w:ind w:left="785"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57E5D71"/>
    <w:multiLevelType w:val="hybridMultilevel"/>
    <w:tmpl w:val="C96247C8"/>
    <w:lvl w:ilvl="0" w:tplc="DF622CE6">
      <w:start w:val="1"/>
      <w:numFmt w:val="bullet"/>
      <w:pStyle w:val="Listepuces"/>
      <w:lvlText w:val=""/>
      <w:lvlJc w:val="left"/>
      <w:pPr>
        <w:tabs>
          <w:tab w:val="num" w:pos="864"/>
        </w:tabs>
        <w:ind w:left="936" w:hanging="288"/>
      </w:pPr>
      <w:rPr>
        <w:rFonts w:ascii="Symbol" w:hAnsi="Symbol" w:hint="default"/>
        <w:color w:val="5B9BD5"/>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0"/>
  </w:num>
  <w:num w:numId="2">
    <w:abstractNumId w:val="5"/>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hyphenationZone w:val="425"/>
  <w:characterSpacingControl w:val="doNotCompress"/>
  <w:hdrShapeDefaults>
    <o:shapedefaults v:ext="edit" spidmax="2457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F4C"/>
    <w:rsid w:val="00026A6C"/>
    <w:rsid w:val="00027A9F"/>
    <w:rsid w:val="0003390D"/>
    <w:rsid w:val="00043CFB"/>
    <w:rsid w:val="00071E6B"/>
    <w:rsid w:val="00081501"/>
    <w:rsid w:val="00091993"/>
    <w:rsid w:val="000A10CF"/>
    <w:rsid w:val="000A63ED"/>
    <w:rsid w:val="000B2900"/>
    <w:rsid w:val="000B399C"/>
    <w:rsid w:val="000C096D"/>
    <w:rsid w:val="000C6869"/>
    <w:rsid w:val="000E0DF6"/>
    <w:rsid w:val="000E7356"/>
    <w:rsid w:val="000F5410"/>
    <w:rsid w:val="0012354D"/>
    <w:rsid w:val="0013550B"/>
    <w:rsid w:val="001506C9"/>
    <w:rsid w:val="00165A11"/>
    <w:rsid w:val="00180605"/>
    <w:rsid w:val="001866F1"/>
    <w:rsid w:val="00193C0B"/>
    <w:rsid w:val="001A2479"/>
    <w:rsid w:val="001B54A0"/>
    <w:rsid w:val="001D7C9A"/>
    <w:rsid w:val="001E3BC1"/>
    <w:rsid w:val="001E7FE5"/>
    <w:rsid w:val="001F704F"/>
    <w:rsid w:val="00201BD4"/>
    <w:rsid w:val="002107C6"/>
    <w:rsid w:val="00212A7A"/>
    <w:rsid w:val="0021335C"/>
    <w:rsid w:val="00224E35"/>
    <w:rsid w:val="00225582"/>
    <w:rsid w:val="00231C3F"/>
    <w:rsid w:val="002535AB"/>
    <w:rsid w:val="0026407B"/>
    <w:rsid w:val="002C15A5"/>
    <w:rsid w:val="002C576D"/>
    <w:rsid w:val="002D7894"/>
    <w:rsid w:val="002E2893"/>
    <w:rsid w:val="002E6DA3"/>
    <w:rsid w:val="002F597F"/>
    <w:rsid w:val="003007EB"/>
    <w:rsid w:val="003225E4"/>
    <w:rsid w:val="00334BD1"/>
    <w:rsid w:val="0033724B"/>
    <w:rsid w:val="0035720C"/>
    <w:rsid w:val="003624B7"/>
    <w:rsid w:val="003640AC"/>
    <w:rsid w:val="003769C8"/>
    <w:rsid w:val="00390E3A"/>
    <w:rsid w:val="003D152B"/>
    <w:rsid w:val="003D2872"/>
    <w:rsid w:val="003D6CAE"/>
    <w:rsid w:val="003E122F"/>
    <w:rsid w:val="0040040A"/>
    <w:rsid w:val="0040643D"/>
    <w:rsid w:val="00415EFE"/>
    <w:rsid w:val="00422694"/>
    <w:rsid w:val="00431C92"/>
    <w:rsid w:val="00434C86"/>
    <w:rsid w:val="00447577"/>
    <w:rsid w:val="00447625"/>
    <w:rsid w:val="004610BA"/>
    <w:rsid w:val="0047123A"/>
    <w:rsid w:val="00495E26"/>
    <w:rsid w:val="004A0E53"/>
    <w:rsid w:val="004A4A08"/>
    <w:rsid w:val="004B6795"/>
    <w:rsid w:val="004D53CC"/>
    <w:rsid w:val="004E5FA3"/>
    <w:rsid w:val="004F16EA"/>
    <w:rsid w:val="004F569B"/>
    <w:rsid w:val="005202B1"/>
    <w:rsid w:val="00521B7B"/>
    <w:rsid w:val="00522E66"/>
    <w:rsid w:val="00532556"/>
    <w:rsid w:val="00534B94"/>
    <w:rsid w:val="005351E2"/>
    <w:rsid w:val="00536BBE"/>
    <w:rsid w:val="00543A3E"/>
    <w:rsid w:val="005473FC"/>
    <w:rsid w:val="0057144B"/>
    <w:rsid w:val="00571541"/>
    <w:rsid w:val="005715E4"/>
    <w:rsid w:val="00580E2F"/>
    <w:rsid w:val="005936B3"/>
    <w:rsid w:val="005A1021"/>
    <w:rsid w:val="005B79A2"/>
    <w:rsid w:val="005F2B0A"/>
    <w:rsid w:val="005F5372"/>
    <w:rsid w:val="006028EE"/>
    <w:rsid w:val="00607946"/>
    <w:rsid w:val="00621631"/>
    <w:rsid w:val="00633FE4"/>
    <w:rsid w:val="00644319"/>
    <w:rsid w:val="006551CD"/>
    <w:rsid w:val="00657809"/>
    <w:rsid w:val="00683C75"/>
    <w:rsid w:val="00685C15"/>
    <w:rsid w:val="00693D9F"/>
    <w:rsid w:val="006A2717"/>
    <w:rsid w:val="006B08E0"/>
    <w:rsid w:val="006D34D6"/>
    <w:rsid w:val="006D6B60"/>
    <w:rsid w:val="006F1D4E"/>
    <w:rsid w:val="00707467"/>
    <w:rsid w:val="0071698E"/>
    <w:rsid w:val="007265F1"/>
    <w:rsid w:val="0072668A"/>
    <w:rsid w:val="00734FD1"/>
    <w:rsid w:val="00737EF8"/>
    <w:rsid w:val="007440D5"/>
    <w:rsid w:val="0075572F"/>
    <w:rsid w:val="00762E29"/>
    <w:rsid w:val="00785946"/>
    <w:rsid w:val="00795602"/>
    <w:rsid w:val="00795936"/>
    <w:rsid w:val="007A2B83"/>
    <w:rsid w:val="007D543D"/>
    <w:rsid w:val="007E523D"/>
    <w:rsid w:val="007F165C"/>
    <w:rsid w:val="007F3368"/>
    <w:rsid w:val="0084753E"/>
    <w:rsid w:val="00862833"/>
    <w:rsid w:val="00867B1B"/>
    <w:rsid w:val="00875CC2"/>
    <w:rsid w:val="00877AF3"/>
    <w:rsid w:val="00895040"/>
    <w:rsid w:val="008A4430"/>
    <w:rsid w:val="008C3477"/>
    <w:rsid w:val="008C7E63"/>
    <w:rsid w:val="008E164C"/>
    <w:rsid w:val="008E1F4C"/>
    <w:rsid w:val="008E44A5"/>
    <w:rsid w:val="008F0FA0"/>
    <w:rsid w:val="008F2B6E"/>
    <w:rsid w:val="0091421D"/>
    <w:rsid w:val="00922A45"/>
    <w:rsid w:val="00944E03"/>
    <w:rsid w:val="00960256"/>
    <w:rsid w:val="00977764"/>
    <w:rsid w:val="009B0CCD"/>
    <w:rsid w:val="009B56BB"/>
    <w:rsid w:val="009C4F81"/>
    <w:rsid w:val="009D7C5F"/>
    <w:rsid w:val="009E3B5E"/>
    <w:rsid w:val="009E775C"/>
    <w:rsid w:val="00A035BF"/>
    <w:rsid w:val="00A24210"/>
    <w:rsid w:val="00A25A1D"/>
    <w:rsid w:val="00A370C6"/>
    <w:rsid w:val="00A412FA"/>
    <w:rsid w:val="00A51AB0"/>
    <w:rsid w:val="00A55128"/>
    <w:rsid w:val="00AB28D4"/>
    <w:rsid w:val="00AB39B7"/>
    <w:rsid w:val="00AB731D"/>
    <w:rsid w:val="00AC3686"/>
    <w:rsid w:val="00AD5786"/>
    <w:rsid w:val="00AE27CA"/>
    <w:rsid w:val="00AF41E7"/>
    <w:rsid w:val="00AF589C"/>
    <w:rsid w:val="00AF7FD6"/>
    <w:rsid w:val="00B111A3"/>
    <w:rsid w:val="00B303F3"/>
    <w:rsid w:val="00B32B61"/>
    <w:rsid w:val="00B52524"/>
    <w:rsid w:val="00B54B2A"/>
    <w:rsid w:val="00B608CE"/>
    <w:rsid w:val="00B61BE7"/>
    <w:rsid w:val="00BA5DAC"/>
    <w:rsid w:val="00BD0998"/>
    <w:rsid w:val="00BD2A98"/>
    <w:rsid w:val="00BE35E2"/>
    <w:rsid w:val="00BF44B2"/>
    <w:rsid w:val="00C05113"/>
    <w:rsid w:val="00C173C9"/>
    <w:rsid w:val="00C218BB"/>
    <w:rsid w:val="00C36113"/>
    <w:rsid w:val="00C44720"/>
    <w:rsid w:val="00C53E96"/>
    <w:rsid w:val="00C551AD"/>
    <w:rsid w:val="00C717C2"/>
    <w:rsid w:val="00C722FA"/>
    <w:rsid w:val="00C924CE"/>
    <w:rsid w:val="00CA008D"/>
    <w:rsid w:val="00CB65DC"/>
    <w:rsid w:val="00CC171E"/>
    <w:rsid w:val="00CD286E"/>
    <w:rsid w:val="00D00CDB"/>
    <w:rsid w:val="00D01FD0"/>
    <w:rsid w:val="00D24E9D"/>
    <w:rsid w:val="00D6308D"/>
    <w:rsid w:val="00D9010A"/>
    <w:rsid w:val="00DA066B"/>
    <w:rsid w:val="00DA4EC6"/>
    <w:rsid w:val="00DA6A19"/>
    <w:rsid w:val="00DA7269"/>
    <w:rsid w:val="00DC3BBC"/>
    <w:rsid w:val="00E00908"/>
    <w:rsid w:val="00E01038"/>
    <w:rsid w:val="00E01D76"/>
    <w:rsid w:val="00E047AE"/>
    <w:rsid w:val="00E047EE"/>
    <w:rsid w:val="00E21D65"/>
    <w:rsid w:val="00E22777"/>
    <w:rsid w:val="00E24616"/>
    <w:rsid w:val="00E45A3D"/>
    <w:rsid w:val="00E50216"/>
    <w:rsid w:val="00E57AE6"/>
    <w:rsid w:val="00E718DF"/>
    <w:rsid w:val="00E80393"/>
    <w:rsid w:val="00E80B1F"/>
    <w:rsid w:val="00E83C0D"/>
    <w:rsid w:val="00ED261E"/>
    <w:rsid w:val="00ED3FBA"/>
    <w:rsid w:val="00EE2943"/>
    <w:rsid w:val="00EE4D2D"/>
    <w:rsid w:val="00EF0B5A"/>
    <w:rsid w:val="00F01561"/>
    <w:rsid w:val="00F072CD"/>
    <w:rsid w:val="00F10568"/>
    <w:rsid w:val="00F437CA"/>
    <w:rsid w:val="00F6186E"/>
    <w:rsid w:val="00F61889"/>
    <w:rsid w:val="00F913AB"/>
    <w:rsid w:val="00F93EBC"/>
    <w:rsid w:val="00FC13FD"/>
    <w:rsid w:val="00FD50FA"/>
    <w:rsid w:val="00FD55CD"/>
    <w:rsid w:val="00FE1B24"/>
    <w:rsid w:val="00FE2667"/>
    <w:rsid w:val="00FE73BA"/>
    <w:rsid w:val="00FF76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9"/>
    <o:shapelayout v:ext="edit">
      <o:idmap v:ext="edit" data="1"/>
    </o:shapelayout>
  </w:shapeDefaults>
  <w:decimalSymbol w:val=","/>
  <w:listSeparator w:val=";"/>
  <w15:docId w15:val="{CFC02623-F4F1-4804-A253-53814AB3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410"/>
    <w:pPr>
      <w:spacing w:after="180" w:line="288" w:lineRule="auto"/>
      <w:jc w:val="both"/>
    </w:pPr>
    <w:rPr>
      <w:color w:val="404040"/>
    </w:rPr>
  </w:style>
  <w:style w:type="paragraph" w:styleId="Titre1">
    <w:name w:val="heading 1"/>
    <w:basedOn w:val="Normal"/>
    <w:next w:val="Normal"/>
    <w:link w:val="Titre1Car"/>
    <w:uiPriority w:val="9"/>
    <w:qFormat/>
    <w:rsid w:val="00AB731D"/>
    <w:pPr>
      <w:keepNext/>
      <w:keepLines/>
      <w:spacing w:before="600" w:after="240" w:line="240" w:lineRule="auto"/>
      <w:outlineLvl w:val="0"/>
    </w:pPr>
    <w:rPr>
      <w:b/>
      <w:bCs/>
      <w:caps/>
      <w:color w:val="595959" w:themeColor="text1" w:themeTint="A6"/>
      <w:sz w:val="28"/>
    </w:rPr>
  </w:style>
  <w:style w:type="paragraph" w:styleId="Titre2">
    <w:name w:val="heading 2"/>
    <w:basedOn w:val="Normal"/>
    <w:next w:val="Normal"/>
    <w:link w:val="Titre2Car"/>
    <w:uiPriority w:val="9"/>
    <w:unhideWhenUsed/>
    <w:qFormat/>
    <w:rsid w:val="00AB731D"/>
    <w:pPr>
      <w:keepNext/>
      <w:keepLines/>
      <w:numPr>
        <w:numId w:val="4"/>
      </w:numPr>
      <w:spacing w:before="360" w:after="120" w:line="240" w:lineRule="auto"/>
      <w:outlineLvl w:val="1"/>
    </w:pPr>
    <w:rPr>
      <w:b/>
      <w:bCs/>
      <w:color w:val="6F1107"/>
      <w:sz w:val="24"/>
    </w:rPr>
  </w:style>
  <w:style w:type="paragraph" w:styleId="Titre3">
    <w:name w:val="heading 3"/>
    <w:basedOn w:val="Normal"/>
    <w:next w:val="Normal"/>
    <w:link w:val="Titre3Car"/>
    <w:uiPriority w:val="9"/>
    <w:unhideWhenUsed/>
    <w:qFormat/>
    <w:rsid w:val="0075572F"/>
    <w:pPr>
      <w:keepNext/>
      <w:keepLines/>
      <w:numPr>
        <w:numId w:val="7"/>
      </w:numPr>
      <w:spacing w:before="40" w:after="0"/>
      <w:outlineLvl w:val="2"/>
    </w:pPr>
    <w:rPr>
      <w:rFonts w:eastAsiaTheme="majorEastAsia" w:cstheme="majorBidi"/>
      <w:color w:val="7F7F7F" w:themeColor="text1" w:themeTint="80"/>
      <w:sz w:val="2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AB731D"/>
    <w:pPr>
      <w:pBdr>
        <w:left w:val="double" w:sz="18" w:space="4" w:color="6F1107"/>
      </w:pBdr>
      <w:spacing w:after="0" w:line="420" w:lineRule="exact"/>
    </w:pPr>
    <w:rPr>
      <w:rFonts w:ascii="Arial Black" w:eastAsia="Times New Roman" w:hAnsi="Arial Black"/>
      <w:caps/>
      <w:color w:val="C00000"/>
      <w:kern w:val="28"/>
      <w:sz w:val="38"/>
    </w:rPr>
  </w:style>
  <w:style w:type="character" w:customStyle="1" w:styleId="TitreCar">
    <w:name w:val="Titre Car"/>
    <w:link w:val="Titre"/>
    <w:uiPriority w:val="10"/>
    <w:rsid w:val="00AB731D"/>
    <w:rPr>
      <w:rFonts w:ascii="Arial Black" w:eastAsia="Times New Roman" w:hAnsi="Arial Black"/>
      <w:caps/>
      <w:color w:val="C00000"/>
      <w:kern w:val="28"/>
      <w:sz w:val="38"/>
    </w:rPr>
  </w:style>
  <w:style w:type="table" w:styleId="Grilledutableau">
    <w:name w:val="Table Grid"/>
    <w:basedOn w:val="TableauNormal"/>
    <w:uiPriority w:val="39"/>
    <w:rsid w:val="002255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uiPriority w:val="11"/>
    <w:qFormat/>
    <w:rsid w:val="00AB731D"/>
    <w:pPr>
      <w:numPr>
        <w:ilvl w:val="1"/>
      </w:numPr>
      <w:pBdr>
        <w:left w:val="double" w:sz="18" w:space="4" w:color="6F1107"/>
      </w:pBdr>
      <w:spacing w:before="80" w:after="0" w:line="280" w:lineRule="exact"/>
    </w:pPr>
    <w:rPr>
      <w:b/>
      <w:bCs/>
      <w:color w:val="808080" w:themeColor="background1" w:themeShade="80"/>
      <w:sz w:val="24"/>
    </w:rPr>
  </w:style>
  <w:style w:type="character" w:customStyle="1" w:styleId="Sous-titreCar">
    <w:name w:val="Sous-titre Car"/>
    <w:link w:val="Sous-titre"/>
    <w:uiPriority w:val="11"/>
    <w:rsid w:val="00AB731D"/>
    <w:rPr>
      <w:b/>
      <w:bCs/>
      <w:color w:val="808080" w:themeColor="background1" w:themeShade="80"/>
      <w:sz w:val="24"/>
    </w:rPr>
  </w:style>
  <w:style w:type="character" w:customStyle="1" w:styleId="Titre1Car">
    <w:name w:val="Titre 1 Car"/>
    <w:link w:val="Titre1"/>
    <w:uiPriority w:val="9"/>
    <w:rsid w:val="00AB731D"/>
    <w:rPr>
      <w:b/>
      <w:bCs/>
      <w:caps/>
      <w:color w:val="595959" w:themeColor="text1" w:themeTint="A6"/>
      <w:sz w:val="28"/>
    </w:rPr>
  </w:style>
  <w:style w:type="table" w:customStyle="1" w:styleId="Tableaudeconseil">
    <w:name w:val="Tableau de conseil"/>
    <w:basedOn w:val="TableauNormal"/>
    <w:uiPriority w:val="99"/>
    <w:rsid w:val="00225582"/>
    <w:tblPr>
      <w:tblInd w:w="0" w:type="dxa"/>
      <w:tblCellMar>
        <w:top w:w="144" w:type="dxa"/>
        <w:left w:w="0" w:type="dxa"/>
        <w:bottom w:w="0" w:type="dxa"/>
        <w:right w:w="0" w:type="dxa"/>
      </w:tblCellMar>
    </w:tblPr>
    <w:tcPr>
      <w:shd w:val="clear" w:color="auto" w:fill="DEEAF6"/>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sz w:val="16"/>
    </w:rPr>
  </w:style>
  <w:style w:type="character" w:styleId="Textedelespacerserv">
    <w:name w:val="Placeholder Text"/>
    <w:uiPriority w:val="99"/>
    <w:semiHidden/>
    <w:rsid w:val="00225582"/>
    <w:rPr>
      <w:color w:val="808080"/>
    </w:rPr>
  </w:style>
  <w:style w:type="paragraph" w:styleId="Sansinterligne">
    <w:name w:val="No Spacing"/>
    <w:uiPriority w:val="36"/>
    <w:qFormat/>
    <w:rsid w:val="00225582"/>
    <w:rPr>
      <w:color w:val="404040"/>
      <w:sz w:val="18"/>
    </w:rPr>
  </w:style>
  <w:style w:type="character" w:customStyle="1" w:styleId="Titre2Car">
    <w:name w:val="Titre 2 Car"/>
    <w:link w:val="Titre2"/>
    <w:uiPriority w:val="9"/>
    <w:rsid w:val="00AB731D"/>
    <w:rPr>
      <w:b/>
      <w:bCs/>
      <w:color w:val="6F1107"/>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Arial Black" w:eastAsia="Times New Roman" w:hAnsi="Arial Black"/>
      <w:noProof/>
      <w:color w:val="1F4E79"/>
    </w:rPr>
  </w:style>
  <w:style w:type="character" w:customStyle="1" w:styleId="PieddepageCar">
    <w:name w:val="Pied de page Car"/>
    <w:link w:val="Pieddepage"/>
    <w:uiPriority w:val="99"/>
    <w:rsid w:val="00225582"/>
    <w:rPr>
      <w:rFonts w:ascii="Arial Black" w:eastAsia="Times New Roman" w:hAnsi="Arial Black" w:cs="Times New Roman"/>
      <w:noProof/>
      <w:color w:val="1F4E79"/>
      <w:sz w:val="20"/>
    </w:rPr>
  </w:style>
  <w:style w:type="table" w:customStyle="1" w:styleId="TableauGrille4-Accentuation11">
    <w:name w:val="Tableau Grille 4 - Accentuation 11"/>
    <w:basedOn w:val="TableauNormal"/>
    <w:uiPriority w:val="49"/>
    <w:rsid w:val="00225582"/>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29" w:type="dxa"/>
        <w:left w:w="108" w:type="dxa"/>
        <w:bottom w:w="29"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lledetableauclaire1">
    <w:name w:val="Grille de tableau claire1"/>
    <w:basedOn w:val="TableauNormal"/>
    <w:uiPriority w:val="40"/>
    <w:rsid w:val="00225582"/>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audobjectifduprojet">
    <w:name w:val="Tableau d’objectif du projet"/>
    <w:basedOn w:val="TableauNormal"/>
    <w:uiPriority w:val="99"/>
    <w:rsid w:val="00225582"/>
    <w:pPr>
      <w:spacing w:before="120" w:after="120"/>
    </w:pPr>
    <w:tblPr>
      <w:tblInd w:w="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144" w:type="dxa"/>
        <w:bottom w:w="0" w:type="dxa"/>
        <w:right w:w="144" w:type="dxa"/>
      </w:tblCellMar>
    </w:tblPr>
    <w:tblStylePr w:type="firstRow">
      <w:pPr>
        <w:keepNext/>
        <w:wordWrap/>
      </w:pPr>
      <w:rPr>
        <w:b/>
      </w:rPr>
      <w:tblPr/>
      <w:tcPr>
        <w:shd w:val="clear" w:color="auto" w:fill="DEEAF6"/>
        <w:vAlign w:val="bottom"/>
      </w:tcPr>
    </w:tblStylePr>
    <w:tblStylePr w:type="lastRow">
      <w:rPr>
        <w:b/>
        <w:color w:val="FFFFFF"/>
      </w:rPr>
      <w:tblPr/>
      <w:tcPr>
        <w:shd w:val="clear" w:color="auto" w:fill="5B9BD5"/>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225582"/>
    <w:rPr>
      <w:rFonts w:ascii="Tahoma" w:hAnsi="Tahoma" w:cs="Tahoma"/>
      <w:sz w:val="16"/>
      <w:szCs w:val="16"/>
    </w:rPr>
  </w:style>
  <w:style w:type="paragraph" w:customStyle="1" w:styleId="titreFAT">
    <w:name w:val="titreFAT"/>
    <w:basedOn w:val="Titre"/>
    <w:link w:val="titreFATCar"/>
    <w:qFormat/>
    <w:rsid w:val="00E80393"/>
    <w:pPr>
      <w:pBdr>
        <w:left w:val="double" w:sz="18" w:space="4" w:color="FF0000"/>
      </w:pBdr>
      <w:spacing w:before="240" w:after="240" w:line="360" w:lineRule="auto"/>
    </w:pPr>
    <w:rPr>
      <w:rFonts w:ascii="Book Antiqua" w:hAnsi="Book Antiqua"/>
      <w:color w:val="6F1107"/>
      <w:sz w:val="56"/>
    </w:rPr>
  </w:style>
  <w:style w:type="paragraph" w:styleId="Paragraphedeliste">
    <w:name w:val="List Paragraph"/>
    <w:basedOn w:val="Normal"/>
    <w:uiPriority w:val="34"/>
    <w:qFormat/>
    <w:rsid w:val="0012354D"/>
    <w:pPr>
      <w:ind w:left="720"/>
      <w:contextualSpacing/>
    </w:pPr>
  </w:style>
  <w:style w:type="character" w:customStyle="1" w:styleId="titreFATCar">
    <w:name w:val="titreFAT Car"/>
    <w:basedOn w:val="TitreCar"/>
    <w:link w:val="titreFAT"/>
    <w:rsid w:val="00E80393"/>
    <w:rPr>
      <w:rFonts w:ascii="Book Antiqua" w:eastAsia="Times New Roman" w:hAnsi="Book Antiqua"/>
      <w:caps/>
      <w:color w:val="6F1107"/>
      <w:kern w:val="28"/>
      <w:sz w:val="56"/>
    </w:rPr>
  </w:style>
  <w:style w:type="character" w:customStyle="1" w:styleId="Titre3Car">
    <w:name w:val="Titre 3 Car"/>
    <w:basedOn w:val="Policepardfaut"/>
    <w:link w:val="Titre3"/>
    <w:uiPriority w:val="9"/>
    <w:rsid w:val="0075572F"/>
    <w:rPr>
      <w:rFonts w:eastAsiaTheme="majorEastAsia" w:cstheme="majorBidi"/>
      <w:color w:val="7F7F7F" w:themeColor="text1" w:themeTint="80"/>
      <w:sz w:val="22"/>
      <w:szCs w:val="24"/>
    </w:rPr>
  </w:style>
  <w:style w:type="character" w:customStyle="1" w:styleId="author-a-z78zz73zz69zz76zhf0z70zz66zkz76zz75zz80zz90zz74ze">
    <w:name w:val="author-a-z78zz73zz69zz76zhf0z70zz66zkz76zz75zz80zz90zz74ze"/>
    <w:basedOn w:val="Policepardfaut"/>
    <w:rsid w:val="00C924CE"/>
  </w:style>
  <w:style w:type="character" w:customStyle="1" w:styleId="author-a-z76zwtz70zwt3vrz81zz87zvyfz68zh">
    <w:name w:val="author-a-z76zwtz70zwt3vrz81zz87zvyfz68zh"/>
    <w:basedOn w:val="Policepardfaut"/>
    <w:rsid w:val="00C924CE"/>
  </w:style>
  <w:style w:type="character" w:styleId="Lienhypertexte">
    <w:name w:val="Hyperlink"/>
    <w:basedOn w:val="Policepardfaut"/>
    <w:uiPriority w:val="99"/>
    <w:unhideWhenUsed/>
    <w:rsid w:val="0033724B"/>
    <w:rPr>
      <w:color w:val="40ACD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310286">
      <w:bodyDiv w:val="1"/>
      <w:marLeft w:val="0"/>
      <w:marRight w:val="0"/>
      <w:marTop w:val="0"/>
      <w:marBottom w:val="0"/>
      <w:divBdr>
        <w:top w:val="none" w:sz="0" w:space="0" w:color="auto"/>
        <w:left w:val="none" w:sz="0" w:space="0" w:color="auto"/>
        <w:bottom w:val="none" w:sz="0" w:space="0" w:color="auto"/>
        <w:right w:val="none" w:sz="0" w:space="0" w:color="auto"/>
      </w:divBdr>
      <w:divsChild>
        <w:div w:id="1448740452">
          <w:marLeft w:val="0"/>
          <w:marRight w:val="0"/>
          <w:marTop w:val="0"/>
          <w:marBottom w:val="0"/>
          <w:divBdr>
            <w:top w:val="none" w:sz="0" w:space="0" w:color="auto"/>
            <w:left w:val="none" w:sz="0" w:space="0" w:color="auto"/>
            <w:bottom w:val="none" w:sz="0" w:space="0" w:color="auto"/>
            <w:right w:val="none" w:sz="0" w:space="0" w:color="auto"/>
          </w:divBdr>
        </w:div>
        <w:div w:id="693045466">
          <w:marLeft w:val="0"/>
          <w:marRight w:val="0"/>
          <w:marTop w:val="0"/>
          <w:marBottom w:val="0"/>
          <w:divBdr>
            <w:top w:val="none" w:sz="0" w:space="0" w:color="auto"/>
            <w:left w:val="none" w:sz="0" w:space="0" w:color="auto"/>
            <w:bottom w:val="none" w:sz="0" w:space="0" w:color="auto"/>
            <w:right w:val="none" w:sz="0" w:space="0" w:color="auto"/>
          </w:divBdr>
        </w:div>
      </w:divsChild>
    </w:div>
    <w:div w:id="357656514">
      <w:bodyDiv w:val="1"/>
      <w:marLeft w:val="0"/>
      <w:marRight w:val="0"/>
      <w:marTop w:val="0"/>
      <w:marBottom w:val="0"/>
      <w:divBdr>
        <w:top w:val="none" w:sz="0" w:space="0" w:color="auto"/>
        <w:left w:val="none" w:sz="0" w:space="0" w:color="auto"/>
        <w:bottom w:val="none" w:sz="0" w:space="0" w:color="auto"/>
        <w:right w:val="none" w:sz="0" w:space="0" w:color="auto"/>
      </w:divBdr>
      <w:divsChild>
        <w:div w:id="2104690014">
          <w:marLeft w:val="0"/>
          <w:marRight w:val="0"/>
          <w:marTop w:val="0"/>
          <w:marBottom w:val="0"/>
          <w:divBdr>
            <w:top w:val="none" w:sz="0" w:space="0" w:color="auto"/>
            <w:left w:val="none" w:sz="0" w:space="0" w:color="auto"/>
            <w:bottom w:val="none" w:sz="0" w:space="0" w:color="auto"/>
            <w:right w:val="none" w:sz="0" w:space="0" w:color="auto"/>
          </w:divBdr>
        </w:div>
        <w:div w:id="2007857482">
          <w:marLeft w:val="0"/>
          <w:marRight w:val="0"/>
          <w:marTop w:val="0"/>
          <w:marBottom w:val="0"/>
          <w:divBdr>
            <w:top w:val="none" w:sz="0" w:space="0" w:color="auto"/>
            <w:left w:val="none" w:sz="0" w:space="0" w:color="auto"/>
            <w:bottom w:val="none" w:sz="0" w:space="0" w:color="auto"/>
            <w:right w:val="none" w:sz="0" w:space="0" w:color="auto"/>
          </w:divBdr>
        </w:div>
        <w:div w:id="651369035">
          <w:marLeft w:val="0"/>
          <w:marRight w:val="0"/>
          <w:marTop w:val="0"/>
          <w:marBottom w:val="0"/>
          <w:divBdr>
            <w:top w:val="none" w:sz="0" w:space="0" w:color="auto"/>
            <w:left w:val="none" w:sz="0" w:space="0" w:color="auto"/>
            <w:bottom w:val="none" w:sz="0" w:space="0" w:color="auto"/>
            <w:right w:val="none" w:sz="0" w:space="0" w:color="auto"/>
          </w:divBdr>
        </w:div>
        <w:div w:id="992030022">
          <w:marLeft w:val="0"/>
          <w:marRight w:val="0"/>
          <w:marTop w:val="0"/>
          <w:marBottom w:val="0"/>
          <w:divBdr>
            <w:top w:val="none" w:sz="0" w:space="0" w:color="auto"/>
            <w:left w:val="none" w:sz="0" w:space="0" w:color="auto"/>
            <w:bottom w:val="none" w:sz="0" w:space="0" w:color="auto"/>
            <w:right w:val="none" w:sz="0" w:space="0" w:color="auto"/>
          </w:divBdr>
        </w:div>
        <w:div w:id="1944074460">
          <w:marLeft w:val="0"/>
          <w:marRight w:val="0"/>
          <w:marTop w:val="0"/>
          <w:marBottom w:val="0"/>
          <w:divBdr>
            <w:top w:val="none" w:sz="0" w:space="0" w:color="auto"/>
            <w:left w:val="none" w:sz="0" w:space="0" w:color="auto"/>
            <w:bottom w:val="none" w:sz="0" w:space="0" w:color="auto"/>
            <w:right w:val="none" w:sz="0" w:space="0" w:color="auto"/>
          </w:divBdr>
        </w:div>
        <w:div w:id="1684546848">
          <w:marLeft w:val="0"/>
          <w:marRight w:val="0"/>
          <w:marTop w:val="0"/>
          <w:marBottom w:val="0"/>
          <w:divBdr>
            <w:top w:val="none" w:sz="0" w:space="0" w:color="auto"/>
            <w:left w:val="none" w:sz="0" w:space="0" w:color="auto"/>
            <w:bottom w:val="none" w:sz="0" w:space="0" w:color="auto"/>
            <w:right w:val="none" w:sz="0" w:space="0" w:color="auto"/>
          </w:divBdr>
        </w:div>
        <w:div w:id="1186557999">
          <w:marLeft w:val="0"/>
          <w:marRight w:val="0"/>
          <w:marTop w:val="0"/>
          <w:marBottom w:val="0"/>
          <w:divBdr>
            <w:top w:val="none" w:sz="0" w:space="0" w:color="auto"/>
            <w:left w:val="none" w:sz="0" w:space="0" w:color="auto"/>
            <w:bottom w:val="none" w:sz="0" w:space="0" w:color="auto"/>
            <w:right w:val="none" w:sz="0" w:space="0" w:color="auto"/>
          </w:divBdr>
        </w:div>
        <w:div w:id="1519735174">
          <w:marLeft w:val="0"/>
          <w:marRight w:val="0"/>
          <w:marTop w:val="0"/>
          <w:marBottom w:val="0"/>
          <w:divBdr>
            <w:top w:val="none" w:sz="0" w:space="0" w:color="auto"/>
            <w:left w:val="none" w:sz="0" w:space="0" w:color="auto"/>
            <w:bottom w:val="none" w:sz="0" w:space="0" w:color="auto"/>
            <w:right w:val="none" w:sz="0" w:space="0" w:color="auto"/>
          </w:divBdr>
        </w:div>
        <w:div w:id="853612436">
          <w:marLeft w:val="0"/>
          <w:marRight w:val="0"/>
          <w:marTop w:val="0"/>
          <w:marBottom w:val="0"/>
          <w:divBdr>
            <w:top w:val="none" w:sz="0" w:space="0" w:color="auto"/>
            <w:left w:val="none" w:sz="0" w:space="0" w:color="auto"/>
            <w:bottom w:val="none" w:sz="0" w:space="0" w:color="auto"/>
            <w:right w:val="none" w:sz="0" w:space="0" w:color="auto"/>
          </w:divBdr>
        </w:div>
        <w:div w:id="368654100">
          <w:marLeft w:val="0"/>
          <w:marRight w:val="0"/>
          <w:marTop w:val="0"/>
          <w:marBottom w:val="0"/>
          <w:divBdr>
            <w:top w:val="none" w:sz="0" w:space="0" w:color="auto"/>
            <w:left w:val="none" w:sz="0" w:space="0" w:color="auto"/>
            <w:bottom w:val="none" w:sz="0" w:space="0" w:color="auto"/>
            <w:right w:val="none" w:sz="0" w:space="0" w:color="auto"/>
          </w:divBdr>
        </w:div>
      </w:divsChild>
    </w:div>
    <w:div w:id="803818601">
      <w:bodyDiv w:val="1"/>
      <w:marLeft w:val="0"/>
      <w:marRight w:val="0"/>
      <w:marTop w:val="0"/>
      <w:marBottom w:val="0"/>
      <w:divBdr>
        <w:top w:val="none" w:sz="0" w:space="0" w:color="auto"/>
        <w:left w:val="none" w:sz="0" w:space="0" w:color="auto"/>
        <w:bottom w:val="none" w:sz="0" w:space="0" w:color="auto"/>
        <w:right w:val="none" w:sz="0" w:space="0" w:color="auto"/>
      </w:divBdr>
      <w:divsChild>
        <w:div w:id="121771891">
          <w:marLeft w:val="0"/>
          <w:marRight w:val="1500"/>
          <w:marTop w:val="0"/>
          <w:marBottom w:val="0"/>
          <w:divBdr>
            <w:top w:val="none" w:sz="0" w:space="0" w:color="auto"/>
            <w:left w:val="none" w:sz="0" w:space="0" w:color="auto"/>
            <w:bottom w:val="none" w:sz="0" w:space="0" w:color="auto"/>
            <w:right w:val="none" w:sz="0" w:space="0" w:color="auto"/>
          </w:divBdr>
        </w:div>
        <w:div w:id="782387031">
          <w:marLeft w:val="0"/>
          <w:marRight w:val="1500"/>
          <w:marTop w:val="0"/>
          <w:marBottom w:val="0"/>
          <w:divBdr>
            <w:top w:val="none" w:sz="0" w:space="0" w:color="auto"/>
            <w:left w:val="none" w:sz="0" w:space="0" w:color="auto"/>
            <w:bottom w:val="none" w:sz="0" w:space="0" w:color="auto"/>
            <w:right w:val="none" w:sz="0" w:space="0" w:color="auto"/>
          </w:divBdr>
        </w:div>
        <w:div w:id="1852521895">
          <w:marLeft w:val="0"/>
          <w:marRight w:val="1500"/>
          <w:marTop w:val="0"/>
          <w:marBottom w:val="0"/>
          <w:divBdr>
            <w:top w:val="none" w:sz="0" w:space="0" w:color="auto"/>
            <w:left w:val="none" w:sz="0" w:space="0" w:color="auto"/>
            <w:bottom w:val="none" w:sz="0" w:space="0" w:color="auto"/>
            <w:right w:val="none" w:sz="0" w:space="0" w:color="auto"/>
          </w:divBdr>
        </w:div>
        <w:div w:id="945161898">
          <w:marLeft w:val="0"/>
          <w:marRight w:val="1500"/>
          <w:marTop w:val="0"/>
          <w:marBottom w:val="0"/>
          <w:divBdr>
            <w:top w:val="none" w:sz="0" w:space="0" w:color="auto"/>
            <w:left w:val="none" w:sz="0" w:space="0" w:color="auto"/>
            <w:bottom w:val="none" w:sz="0" w:space="0" w:color="auto"/>
            <w:right w:val="none" w:sz="0" w:space="0" w:color="auto"/>
          </w:divBdr>
        </w:div>
        <w:div w:id="1101878870">
          <w:marLeft w:val="0"/>
          <w:marRight w:val="15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9E732-202D-4D8A-8034-90B8D56D0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8E2F48F4</Template>
  <TotalTime>72</TotalTime>
  <Pages>4</Pages>
  <Words>404</Words>
  <Characters>2223</Characters>
  <Application>Microsoft Office Word</Application>
  <DocSecurity>0</DocSecurity>
  <Lines>18</Lines>
  <Paragraphs>5</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HP</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 ALLEMAND</dc:creator>
  <cp:lastModifiedBy>LOUIS REYNAUD</cp:lastModifiedBy>
  <cp:revision>11</cp:revision>
  <dcterms:created xsi:type="dcterms:W3CDTF">2018-05-03T15:20:00Z</dcterms:created>
  <dcterms:modified xsi:type="dcterms:W3CDTF">2018-05-03T16:31:00Z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